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46C65F" w14:textId="1D6B54A4" w:rsidR="00DF4512" w:rsidRDefault="00DF4512" w:rsidP="00C6554A">
      <w:pPr>
        <w:pStyle w:val="Foto"/>
        <w:rPr>
          <w:noProof/>
        </w:rPr>
      </w:pPr>
    </w:p>
    <w:p w14:paraId="1ECFBB12" w14:textId="76156CAA" w:rsidR="00DF4512" w:rsidRDefault="00DF4512" w:rsidP="00C6554A">
      <w:pPr>
        <w:pStyle w:val="Foto"/>
        <w:rPr>
          <w:noProof/>
        </w:rPr>
      </w:pPr>
    </w:p>
    <w:p w14:paraId="4EDACAA1" w14:textId="4876516A" w:rsidR="00DF4512" w:rsidRDefault="00DF4512" w:rsidP="00C6554A">
      <w:pPr>
        <w:pStyle w:val="Foto"/>
        <w:rPr>
          <w:noProof/>
        </w:rPr>
      </w:pPr>
    </w:p>
    <w:p w14:paraId="1C832932" w14:textId="20DA628B" w:rsidR="00DF4512" w:rsidRDefault="00DF4512" w:rsidP="00C6554A">
      <w:pPr>
        <w:pStyle w:val="Foto"/>
        <w:rPr>
          <w:noProof/>
        </w:rPr>
      </w:pPr>
    </w:p>
    <w:p w14:paraId="7353072B" w14:textId="59F1384F" w:rsidR="00C6554A" w:rsidRDefault="00C6554A" w:rsidP="00C6554A">
      <w:pPr>
        <w:pStyle w:val="Foto"/>
        <w:rPr>
          <w:noProof/>
        </w:rPr>
      </w:pPr>
    </w:p>
    <w:p w14:paraId="06787E47" w14:textId="75033321" w:rsidR="00DF4512" w:rsidRPr="009679B1" w:rsidRDefault="007106BE" w:rsidP="002D758B">
      <w:pPr>
        <w:pStyle w:val="Foto"/>
        <w:jc w:val="left"/>
        <w:rPr>
          <w:noProof/>
        </w:rPr>
      </w:pPr>
      <w:r>
        <w:rPr>
          <w:noProof/>
          <w:lang w:bidi="es-ES"/>
        </w:rPr>
        <w:drawing>
          <wp:anchor distT="0" distB="0" distL="114300" distR="114300" simplePos="0" relativeHeight="251673600" behindDoc="0" locked="0" layoutInCell="1" allowOverlap="1" wp14:anchorId="2B7D2980" wp14:editId="594CF5F0">
            <wp:simplePos x="0" y="0"/>
            <wp:positionH relativeFrom="margin">
              <wp:align>center</wp:align>
            </wp:positionH>
            <wp:positionV relativeFrom="paragraph">
              <wp:posOffset>307340</wp:posOffset>
            </wp:positionV>
            <wp:extent cx="5534025" cy="3732530"/>
            <wp:effectExtent l="0" t="0" r="9525" b="1270"/>
            <wp:wrapTopAndBottom/>
            <wp:docPr id="101059304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534025" cy="37325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47018B" w14:textId="11FEE9AA" w:rsidR="00C6554A" w:rsidRDefault="009D2E06" w:rsidP="009D2E06">
      <w:pPr>
        <w:pStyle w:val="Ttulo"/>
        <w:rPr>
          <w:b/>
          <w:bCs/>
          <w:noProof/>
        </w:rPr>
      </w:pPr>
      <w:r w:rsidRPr="009D2E06">
        <w:rPr>
          <w:b/>
          <w:bCs/>
          <w:noProof/>
        </w:rPr>
        <w:t>Despliegue Automático de Aplicaci</w:t>
      </w:r>
      <w:r>
        <w:rPr>
          <w:b/>
          <w:bCs/>
          <w:noProof/>
        </w:rPr>
        <w:t>ó</w:t>
      </w:r>
      <w:r w:rsidRPr="009D2E06">
        <w:rPr>
          <w:b/>
          <w:bCs/>
          <w:noProof/>
        </w:rPr>
        <w:t>n Web con Jenkins y Netlify</w:t>
      </w:r>
    </w:p>
    <w:p w14:paraId="0117CB55" w14:textId="77777777" w:rsidR="009D2E06" w:rsidRPr="009D2E06" w:rsidRDefault="009D2E06" w:rsidP="009D2E06">
      <w:pPr>
        <w:pStyle w:val="Ttulo"/>
        <w:rPr>
          <w:b/>
          <w:bCs/>
          <w:noProof/>
        </w:rPr>
      </w:pPr>
    </w:p>
    <w:p w14:paraId="66131453" w14:textId="5CAA2D4A" w:rsidR="00C6554A" w:rsidRPr="009679B1" w:rsidRDefault="009D2E06" w:rsidP="00C6554A">
      <w:pPr>
        <w:pStyle w:val="Subttulo"/>
        <w:rPr>
          <w:noProof/>
        </w:rPr>
      </w:pPr>
      <w:r>
        <w:rPr>
          <w:noProof/>
        </w:rPr>
        <w:t>TRABAJo Fin de grado - tfg</w:t>
      </w:r>
    </w:p>
    <w:p w14:paraId="04CC4494" w14:textId="6C60E880" w:rsidR="00DF4512" w:rsidRDefault="009D2E06" w:rsidP="00DF4512">
      <w:pPr>
        <w:pStyle w:val="Informacindecontacto"/>
        <w:rPr>
          <w:noProof/>
          <w:lang w:bidi="es-ES"/>
        </w:rPr>
      </w:pPr>
      <w:r>
        <w:rPr>
          <w:noProof/>
        </w:rPr>
        <w:t>Miguel Ángel Barea Ortega</w:t>
      </w:r>
      <w:r w:rsidR="00C6554A" w:rsidRPr="009679B1">
        <w:rPr>
          <w:noProof/>
          <w:lang w:bidi="es-ES"/>
        </w:rPr>
        <w:t xml:space="preserve"> | </w:t>
      </w:r>
      <w:r>
        <w:rPr>
          <w:noProof/>
        </w:rPr>
        <w:t>ASIX</w:t>
      </w:r>
      <w:r w:rsidR="00C6554A" w:rsidRPr="009679B1">
        <w:rPr>
          <w:noProof/>
          <w:lang w:bidi="es-ES"/>
        </w:rPr>
        <w:t xml:space="preserve"> </w:t>
      </w:r>
    </w:p>
    <w:p w14:paraId="123DF1B7" w14:textId="231E4C8E" w:rsidR="00DF4512" w:rsidRPr="00DF4512" w:rsidRDefault="00DF4512" w:rsidP="00DF4512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sdt>
      <w:sdtPr>
        <w:rPr>
          <w:rFonts w:asciiTheme="minorHAnsi" w:eastAsiaTheme="minorHAnsi" w:hAnsiTheme="minorHAnsi" w:cstheme="minorBidi"/>
          <w:color w:val="595959" w:themeColor="text1" w:themeTint="A6"/>
          <w:sz w:val="22"/>
          <w:szCs w:val="22"/>
          <w:lang w:eastAsia="en-US"/>
        </w:rPr>
        <w:id w:val="-18376031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A3A74D" w14:textId="01CC0CA3" w:rsidR="00DF4512" w:rsidRDefault="00DF4512" w:rsidP="00DF4512">
          <w:pPr>
            <w:pStyle w:val="TtuloTDC"/>
            <w:jc w:val="center"/>
          </w:pPr>
          <w:r>
            <w:t>Índice</w:t>
          </w:r>
        </w:p>
        <w:p w14:paraId="1EC6BB98" w14:textId="77777777" w:rsidR="00DF4512" w:rsidRPr="00DF4512" w:rsidRDefault="00DF4512" w:rsidP="00DF4512">
          <w:pPr>
            <w:rPr>
              <w:lang w:eastAsia="es-ES"/>
            </w:rPr>
          </w:pPr>
        </w:p>
        <w:p w14:paraId="56034D65" w14:textId="362BFA3F" w:rsidR="00BE4E48" w:rsidRDefault="00DF4512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903039" w:history="1">
            <w:r w:rsidR="00BE4E48" w:rsidRPr="001D5F28">
              <w:rPr>
                <w:rStyle w:val="Hipervnculo"/>
                <w:noProof/>
                <w:lang w:bidi="es-ES"/>
              </w:rPr>
              <w:t>Introducción de la idea del proyecto</w:t>
            </w:r>
            <w:r w:rsidR="00BE4E48">
              <w:rPr>
                <w:noProof/>
                <w:webHidden/>
              </w:rPr>
              <w:tab/>
            </w:r>
            <w:r w:rsidR="00BE4E48">
              <w:rPr>
                <w:noProof/>
                <w:webHidden/>
              </w:rPr>
              <w:fldChar w:fldCharType="begin"/>
            </w:r>
            <w:r w:rsidR="00BE4E48">
              <w:rPr>
                <w:noProof/>
                <w:webHidden/>
              </w:rPr>
              <w:instrText xml:space="preserve"> PAGEREF _Toc200903039 \h </w:instrText>
            </w:r>
            <w:r w:rsidR="00BE4E48">
              <w:rPr>
                <w:noProof/>
                <w:webHidden/>
              </w:rPr>
            </w:r>
            <w:r w:rsidR="00BE4E48">
              <w:rPr>
                <w:noProof/>
                <w:webHidden/>
              </w:rPr>
              <w:fldChar w:fldCharType="separate"/>
            </w:r>
            <w:r w:rsidR="00BE4E48">
              <w:rPr>
                <w:noProof/>
                <w:webHidden/>
              </w:rPr>
              <w:t>2</w:t>
            </w:r>
            <w:r w:rsidR="00BE4E48">
              <w:rPr>
                <w:noProof/>
                <w:webHidden/>
              </w:rPr>
              <w:fldChar w:fldCharType="end"/>
            </w:r>
          </w:hyperlink>
        </w:p>
        <w:p w14:paraId="57BCF5AE" w14:textId="4742BE26" w:rsidR="00BE4E48" w:rsidRDefault="00BE4E48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0903040" w:history="1">
            <w:r w:rsidRPr="001D5F28">
              <w:rPr>
                <w:rStyle w:val="Hipervnculo"/>
                <w:noProof/>
                <w:lang w:bidi="es-ES"/>
              </w:rPr>
              <w:t>Palabras clave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9F3D3" w14:textId="2BB2E9D1" w:rsidR="00BE4E48" w:rsidRDefault="00BE4E48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0903041" w:history="1">
            <w:r w:rsidRPr="001D5F28">
              <w:rPr>
                <w:rStyle w:val="Hipervnculo"/>
                <w:noProof/>
                <w:lang w:bidi="es-ES"/>
              </w:rPr>
              <w:t>Objeto / finalidad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B906F" w14:textId="40EB50DB" w:rsidR="00BE4E48" w:rsidRDefault="00BE4E48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0903042" w:history="1">
            <w:r w:rsidRPr="001D5F28">
              <w:rPr>
                <w:rStyle w:val="Hipervnculo"/>
                <w:noProof/>
                <w:lang w:bidi="es-ES"/>
              </w:rPr>
              <w:t>Metodología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0E7A9" w14:textId="23FE3434" w:rsidR="00BE4E48" w:rsidRDefault="00BE4E48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0903043" w:history="1">
            <w:r w:rsidRPr="001D5F28">
              <w:rPr>
                <w:rStyle w:val="Hipervnculo"/>
                <w:noProof/>
                <w:lang w:bidi="es-ES"/>
              </w:rPr>
              <w:t>Contenido (paso a paso)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4299F" w14:textId="3B32342B" w:rsidR="00BE4E48" w:rsidRDefault="00BE4E48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0903044" w:history="1">
            <w:r w:rsidRPr="001D5F28">
              <w:rPr>
                <w:rStyle w:val="Hipervnculo"/>
                <w:noProof/>
                <w:lang w:bidi="es-ES"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D698A" w14:textId="25762F04" w:rsidR="00BE4E48" w:rsidRDefault="00BE4E48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0903045" w:history="1">
            <w:r w:rsidRPr="001D5F28">
              <w:rPr>
                <w:rStyle w:val="Hipervnculo"/>
                <w:noProof/>
                <w:lang w:bidi="es-ES"/>
              </w:rPr>
              <w:t>Glosario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6B67E" w14:textId="251B5001" w:rsidR="00BE4E48" w:rsidRDefault="00BE4E48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0903046" w:history="1">
            <w:r w:rsidRPr="001D5F28">
              <w:rPr>
                <w:rStyle w:val="Hipervnculo"/>
                <w:noProof/>
                <w:lang w:bidi="es-ES"/>
              </w:rPr>
              <w:t>Referencias bibliográficas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3ADB4" w14:textId="55F9B2F9" w:rsidR="00BE4E48" w:rsidRDefault="00BE4E48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0903047" w:history="1">
            <w:r w:rsidRPr="001D5F28">
              <w:rPr>
                <w:rStyle w:val="Hipervnculo"/>
                <w:noProof/>
                <w:lang w:bidi="es-ES"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BB97F" w14:textId="15662066" w:rsidR="00BE4E48" w:rsidRDefault="00BE4E48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200903048" w:history="1">
            <w:r w:rsidRPr="001D5F28">
              <w:rPr>
                <w:rStyle w:val="Hipervnculo"/>
                <w:noProof/>
                <w:lang w:bidi="es-ES"/>
              </w:rPr>
              <w:t>Presentación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_Toc200903048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6006D" w14:textId="1127EE38" w:rsidR="00DF4512" w:rsidRDefault="00DF4512">
          <w:r>
            <w:rPr>
              <w:b/>
              <w:bCs/>
            </w:rPr>
            <w:fldChar w:fldCharType="end"/>
          </w:r>
        </w:p>
      </w:sdtContent>
    </w:sdt>
    <w:p w14:paraId="6D47B7A6" w14:textId="77777777" w:rsidR="00DF4512" w:rsidRDefault="00DF4512">
      <w:pPr>
        <w:rPr>
          <w:rFonts w:asciiTheme="majorHAnsi" w:eastAsiaTheme="majorEastAsia" w:hAnsiTheme="majorHAnsi" w:cstheme="majorBidi"/>
          <w:noProof/>
          <w:color w:val="007789" w:themeColor="accent1" w:themeShade="BF"/>
          <w:sz w:val="32"/>
          <w:lang w:bidi="es-ES"/>
        </w:rPr>
      </w:pPr>
      <w:r>
        <w:rPr>
          <w:noProof/>
          <w:lang w:bidi="es-ES"/>
        </w:rPr>
        <w:br w:type="page"/>
      </w:r>
    </w:p>
    <w:p w14:paraId="6D6EA696" w14:textId="0DBA6286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0" w:name="_Toc200903039"/>
      <w:r w:rsidRPr="00DF4512">
        <w:rPr>
          <w:noProof/>
          <w:lang w:bidi="es-ES"/>
        </w:rPr>
        <w:lastRenderedPageBreak/>
        <w:t>Introducción de la idea del proyecto</w:t>
      </w:r>
      <w:bookmarkEnd w:id="0"/>
    </w:p>
    <w:p w14:paraId="11D7B8F8" w14:textId="728B2D25" w:rsidR="006A1D99" w:rsidRDefault="006A1D99" w:rsidP="00F6765F">
      <w:pPr>
        <w:jc w:val="both"/>
        <w:rPr>
          <w:lang w:bidi="es-ES"/>
        </w:rPr>
      </w:pPr>
    </w:p>
    <w:p w14:paraId="72FA348A" w14:textId="19DECB75" w:rsidR="006A1D99" w:rsidRDefault="006A1D99" w:rsidP="00F6765F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Este proyecto tiene como objetivo implementar un sistema de despliegue automático de una aplicación web sencilla usando herramientas modernas de integración continua (CI) y despliegue continuo (CD). Para ello, utiliza</w:t>
      </w:r>
      <w:r w:rsidR="00670227">
        <w:rPr>
          <w:noProof/>
          <w:lang w:bidi="es-ES"/>
        </w:rPr>
        <w:t xml:space="preserve">ré </w:t>
      </w:r>
      <w:r w:rsidRPr="00DF4512">
        <w:rPr>
          <w:noProof/>
          <w:lang w:bidi="es-ES"/>
        </w:rPr>
        <w:t>Jenkins como servidor de automatización y Netlify como plataformas de despliegue en la nube.</w:t>
      </w:r>
    </w:p>
    <w:p w14:paraId="00A67A09" w14:textId="77777777" w:rsidR="00670227" w:rsidRDefault="00670227" w:rsidP="00F6765F">
      <w:pPr>
        <w:pStyle w:val="Informacindecontacto"/>
        <w:jc w:val="both"/>
        <w:rPr>
          <w:noProof/>
          <w:lang w:bidi="es-ES"/>
        </w:rPr>
      </w:pPr>
    </w:p>
    <w:p w14:paraId="5C354146" w14:textId="77777777" w:rsidR="00670227" w:rsidRPr="006A1D99" w:rsidRDefault="00670227" w:rsidP="00F6765F">
      <w:pPr>
        <w:pStyle w:val="Informacindecontacto"/>
        <w:jc w:val="both"/>
        <w:rPr>
          <w:noProof/>
          <w:lang w:bidi="es-ES"/>
        </w:rPr>
      </w:pPr>
    </w:p>
    <w:p w14:paraId="48F9AFAB" w14:textId="38B0C5E1" w:rsidR="00DF4512" w:rsidRPr="00F6765F" w:rsidRDefault="00DF4512" w:rsidP="00F6765F">
      <w:pPr>
        <w:pStyle w:val="Ttulo1"/>
        <w:jc w:val="both"/>
      </w:pPr>
      <w:bookmarkStart w:id="1" w:name="_Toc200903040"/>
      <w:r w:rsidRPr="00DF4512">
        <w:rPr>
          <w:noProof/>
          <w:lang w:bidi="es-ES"/>
        </w:rPr>
        <w:t xml:space="preserve">Palabras clave del </w:t>
      </w:r>
      <w:r w:rsidR="00F6765F">
        <w:rPr>
          <w:noProof/>
          <w:lang w:bidi="es-ES"/>
        </w:rPr>
        <w:t>proye</w:t>
      </w:r>
      <w:r w:rsidR="00A73202">
        <w:rPr>
          <w:noProof/>
          <w:lang w:bidi="es-ES"/>
        </w:rPr>
        <w:t>cto</w:t>
      </w:r>
      <w:bookmarkEnd w:id="1"/>
    </w:p>
    <w:p w14:paraId="43BA2DAE" w14:textId="77777777" w:rsidR="006A1D99" w:rsidRDefault="006A1D99" w:rsidP="00F6765F">
      <w:pPr>
        <w:jc w:val="both"/>
        <w:rPr>
          <w:lang w:bidi="es-ES"/>
        </w:rPr>
      </w:pPr>
    </w:p>
    <w:p w14:paraId="63193047" w14:textId="3A53E33C" w:rsidR="00F11D77" w:rsidRPr="00F11D77" w:rsidRDefault="00F11D77" w:rsidP="00F6765F">
      <w:pPr>
        <w:rPr>
          <w:b/>
          <w:bCs/>
          <w:noProof/>
          <w:lang w:bidi="es-ES"/>
        </w:rPr>
      </w:pPr>
      <w:r w:rsidRPr="00F11D77">
        <w:rPr>
          <w:b/>
          <w:bCs/>
          <w:noProof/>
          <w:lang w:bidi="es-ES"/>
        </w:rPr>
        <w:t>CI/CD (Integración Continua / Entrega o Despliegue Continuo)</w:t>
      </w:r>
      <w:r w:rsidRPr="00F11D77">
        <w:rPr>
          <w:noProof/>
          <w:lang w:bidi="es-ES"/>
        </w:rPr>
        <w:br/>
        <w:t>Es un conjunto de prácticas de desarrollo que permiten automatizar y mejorar el proceso de integración de código (CI) y su entrega o despliegue (CD).</w:t>
      </w:r>
    </w:p>
    <w:p w14:paraId="585E03BC" w14:textId="221ADED8" w:rsidR="00F11D77" w:rsidRPr="00F11D77" w:rsidRDefault="00F11D77" w:rsidP="00F6765F">
      <w:pPr>
        <w:numPr>
          <w:ilvl w:val="0"/>
          <w:numId w:val="23"/>
        </w:numPr>
        <w:jc w:val="both"/>
        <w:rPr>
          <w:noProof/>
          <w:lang w:bidi="es-ES"/>
        </w:rPr>
      </w:pPr>
      <w:r w:rsidRPr="00F11D77">
        <w:rPr>
          <w:b/>
          <w:bCs/>
          <w:noProof/>
          <w:lang w:bidi="es-ES"/>
        </w:rPr>
        <w:t>CI (Continuous Integration)</w:t>
      </w:r>
      <w:r w:rsidRPr="00F11D77">
        <w:rPr>
          <w:noProof/>
          <w:lang w:bidi="es-ES"/>
        </w:rPr>
        <w:t>: Integrar los cambios de código frecuentemente, asegurando que funcionen correctamente mediante pruebas automáticas.</w:t>
      </w:r>
    </w:p>
    <w:p w14:paraId="29C22B60" w14:textId="76E217ED" w:rsidR="00F11D77" w:rsidRPr="00F11D77" w:rsidRDefault="00F11D77" w:rsidP="00F6765F">
      <w:pPr>
        <w:numPr>
          <w:ilvl w:val="0"/>
          <w:numId w:val="23"/>
        </w:numPr>
        <w:jc w:val="both"/>
        <w:rPr>
          <w:noProof/>
          <w:lang w:bidi="es-ES"/>
        </w:rPr>
      </w:pPr>
      <w:r w:rsidRPr="00F11D77">
        <w:rPr>
          <w:b/>
          <w:bCs/>
          <w:noProof/>
          <w:lang w:bidi="es-ES"/>
        </w:rPr>
        <w:t>CD (Continuous Delivery o Deployment)</w:t>
      </w:r>
      <w:r w:rsidRPr="00F11D77">
        <w:rPr>
          <w:noProof/>
          <w:lang w:bidi="es-ES"/>
        </w:rPr>
        <w:t>: Automatizar la entrega o el despliegue del software a entornos de pruebas o producción.</w:t>
      </w:r>
    </w:p>
    <w:p w14:paraId="1906C0D1" w14:textId="15EF288E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15A07061">
          <v:rect id="_x0000_i1025" style="width:0;height:1.5pt" o:hralign="center" o:hrstd="t" o:hr="t" fillcolor="#a0a0a0" stroked="f"/>
        </w:pict>
      </w:r>
    </w:p>
    <w:p w14:paraId="331FDB95" w14:textId="5FDEB30A" w:rsidR="00F11D77" w:rsidRPr="00F11D77" w:rsidRDefault="00F11D77" w:rsidP="00F6765F">
      <w:pPr>
        <w:jc w:val="both"/>
        <w:rPr>
          <w:noProof/>
          <w:lang w:bidi="es-ES"/>
        </w:rPr>
      </w:pPr>
      <w:r w:rsidRPr="00F11D77">
        <w:rPr>
          <w:noProof/>
          <w:lang w:bidi="es-ES"/>
        </w:rPr>
        <w:drawing>
          <wp:anchor distT="0" distB="0" distL="114300" distR="114300" simplePos="0" relativeHeight="251651072" behindDoc="1" locked="0" layoutInCell="1" allowOverlap="1" wp14:anchorId="68A501DE" wp14:editId="66D7D1BB">
            <wp:simplePos x="0" y="0"/>
            <wp:positionH relativeFrom="margin">
              <wp:posOffset>4736465</wp:posOffset>
            </wp:positionH>
            <wp:positionV relativeFrom="paragraph">
              <wp:posOffset>512127</wp:posOffset>
            </wp:positionV>
            <wp:extent cx="537962" cy="466725"/>
            <wp:effectExtent l="0" t="0" r="0" b="0"/>
            <wp:wrapNone/>
            <wp:docPr id="1490799411" name="Imagen 1" descr="Imagen que contiene 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99411" name="Imagen 1" descr="Imagen que contiene Logotipo&#10;&#10;El contenido generado por IA puede ser incorrecto."/>
                    <pic:cNvPicPr/>
                  </pic:nvPicPr>
                  <pic:blipFill>
                    <a:blip r:embed="rId9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62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1D77">
        <w:rPr>
          <w:b/>
          <w:bCs/>
          <w:noProof/>
          <w:lang w:bidi="es-ES"/>
        </w:rPr>
        <w:t>Jenkins</w:t>
      </w:r>
      <w:r w:rsidRPr="00F11D77">
        <w:rPr>
          <w:noProof/>
          <w:lang w:bidi="es-ES"/>
        </w:rPr>
        <w:br/>
        <w:t>Herramienta de automatización de código abierto utilizada para implementar procesos de CI/CD. Permite ejecutar tareas como compilaciones, pruebas y despliegues automáticamente cada vez que se actualiza el código.</w:t>
      </w:r>
      <w:r w:rsidRPr="00F11D77">
        <w:rPr>
          <w:noProof/>
        </w:rPr>
        <w:t xml:space="preserve"> </w:t>
      </w:r>
    </w:p>
    <w:p w14:paraId="6837ABCF" w14:textId="42022AFA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4703F182">
          <v:rect id="_x0000_i1026" style="width:0;height:1.5pt" o:hralign="center" o:hrstd="t" o:hr="t" fillcolor="#a0a0a0" stroked="f"/>
        </w:pict>
      </w:r>
    </w:p>
    <w:p w14:paraId="3AC70562" w14:textId="13D79827" w:rsidR="00F11D77" w:rsidRPr="00F11D77" w:rsidRDefault="00F11D77" w:rsidP="00F6765F">
      <w:pPr>
        <w:jc w:val="both"/>
        <w:rPr>
          <w:noProof/>
          <w:lang w:bidi="es-E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FCA72DC" wp14:editId="68415051">
            <wp:simplePos x="0" y="0"/>
            <wp:positionH relativeFrom="margin">
              <wp:posOffset>4828858</wp:posOffset>
            </wp:positionH>
            <wp:positionV relativeFrom="paragraph">
              <wp:posOffset>601345</wp:posOffset>
            </wp:positionV>
            <wp:extent cx="390207" cy="390207"/>
            <wp:effectExtent l="0" t="0" r="0" b="0"/>
            <wp:wrapNone/>
            <wp:docPr id="1500783677" name="Imagen 2" descr="GitHub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GitHub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07" cy="39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1D77">
        <w:rPr>
          <w:b/>
          <w:bCs/>
          <w:noProof/>
          <w:lang w:bidi="es-ES"/>
        </w:rPr>
        <w:t>GitHub</w:t>
      </w:r>
      <w:r w:rsidRPr="00F11D77">
        <w:rPr>
          <w:noProof/>
          <w:lang w:bidi="es-ES"/>
        </w:rPr>
        <w:br/>
        <w:t>Plataforma de alojamiento de código que utiliza Git como sistema de control de versiones. Permite colaborar, almacenar y gestionar versiones del código fuente, además de integrarse fácilmente con herramientas de CI/CD.</w:t>
      </w:r>
      <w:r w:rsidRPr="00F11D77">
        <w:t xml:space="preserve"> </w:t>
      </w:r>
    </w:p>
    <w:p w14:paraId="00264AA3" w14:textId="0A8B2C49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7D54F1DF">
          <v:rect id="_x0000_i1027" style="width:0;height:1.5pt" o:hralign="center" o:hrstd="t" o:hr="t" fillcolor="#a0a0a0" stroked="f"/>
        </w:pict>
      </w:r>
    </w:p>
    <w:p w14:paraId="5809EE02" w14:textId="12F38C0E" w:rsidR="00F11D77" w:rsidRPr="00F11D77" w:rsidRDefault="00F11D77" w:rsidP="00F6765F">
      <w:pPr>
        <w:jc w:val="both"/>
        <w:rPr>
          <w:noProof/>
          <w:lang w:bidi="es-ES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C8FF44F" wp14:editId="744DD069">
            <wp:simplePos x="0" y="0"/>
            <wp:positionH relativeFrom="margin">
              <wp:align>right</wp:align>
            </wp:positionH>
            <wp:positionV relativeFrom="paragraph">
              <wp:posOffset>766445</wp:posOffset>
            </wp:positionV>
            <wp:extent cx="562107" cy="229553"/>
            <wp:effectExtent l="0" t="0" r="0" b="0"/>
            <wp:wrapNone/>
            <wp:docPr id="1792959327" name="Imagen 3" descr="Netlify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Netlify - Wikipedi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7" cy="22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1D77">
        <w:rPr>
          <w:b/>
          <w:bCs/>
          <w:noProof/>
          <w:lang w:bidi="es-ES"/>
        </w:rPr>
        <w:t>Netlify</w:t>
      </w:r>
      <w:r w:rsidRPr="00F11D77">
        <w:rPr>
          <w:noProof/>
          <w:lang w:bidi="es-ES"/>
        </w:rPr>
        <w:br/>
        <w:t>Plataforma para desplegar sitios web y aplicaciones web estáticas o JAMstack. Automatiza procesos como el build, testeo y despliegue, integrándose con repositorios como GitHub.</w:t>
      </w:r>
      <w:r w:rsidRPr="00F11D77">
        <w:t xml:space="preserve"> </w:t>
      </w:r>
    </w:p>
    <w:p w14:paraId="0FFCB5AC" w14:textId="01F4FADF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3ECFFC8F">
          <v:rect id="_x0000_i1028" style="width:0;height:1.5pt" o:hralign="center" o:hrstd="t" o:hr="t" fillcolor="#a0a0a0" stroked="f"/>
        </w:pict>
      </w:r>
    </w:p>
    <w:p w14:paraId="6CD23B68" w14:textId="736D6489" w:rsidR="00F11D77" w:rsidRPr="00F11D77" w:rsidRDefault="00F11D77" w:rsidP="00F6765F">
      <w:pPr>
        <w:jc w:val="both"/>
        <w:rPr>
          <w:noProof/>
          <w:lang w:bidi="es-ES"/>
        </w:rPr>
      </w:pPr>
      <w:r w:rsidRPr="00F11D77">
        <w:rPr>
          <w:b/>
          <w:bCs/>
          <w:noProof/>
          <w:lang w:bidi="es-ES"/>
        </w:rPr>
        <w:lastRenderedPageBreak/>
        <w:t>Automatización</w:t>
      </w:r>
      <w:r w:rsidRPr="00F11D77">
        <w:rPr>
          <w:noProof/>
          <w:lang w:bidi="es-ES"/>
        </w:rPr>
        <w:br/>
        <w:t>Proceso de ejecutar tareas sin intervención manual, utilizando scripts o herramientas como Jenkins, Docker o GitHub Actions. Permite ahorrar tiempo y reducir errores humanos.</w:t>
      </w:r>
    </w:p>
    <w:p w14:paraId="583E0043" w14:textId="28762AB9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4C18E03A">
          <v:rect id="_x0000_i1029" style="width:0;height:1.5pt" o:hralign="center" o:hrstd="t" o:hr="t" fillcolor="#a0a0a0" stroked="f"/>
        </w:pict>
      </w:r>
    </w:p>
    <w:p w14:paraId="5D9CF15D" w14:textId="5126BC97" w:rsidR="00F11D77" w:rsidRPr="00F11D77" w:rsidRDefault="00F11D77" w:rsidP="00F6765F">
      <w:pPr>
        <w:rPr>
          <w:b/>
          <w:bCs/>
          <w:noProof/>
          <w:lang w:bidi="es-ES"/>
        </w:rPr>
      </w:pPr>
      <w:r w:rsidRPr="00F11D77">
        <w:rPr>
          <w:b/>
          <w:bCs/>
          <w:noProof/>
          <w:lang w:bidi="es-ES"/>
        </w:rPr>
        <w:t>Despliegue</w:t>
      </w:r>
      <w:r w:rsidR="00F6765F">
        <w:rPr>
          <w:b/>
          <w:bCs/>
          <w:noProof/>
          <w:lang w:bidi="es-ES"/>
        </w:rPr>
        <w:t xml:space="preserve"> </w:t>
      </w:r>
      <w:r w:rsidRPr="00F11D77">
        <w:rPr>
          <w:b/>
          <w:bCs/>
          <w:noProof/>
          <w:lang w:bidi="es-ES"/>
        </w:rPr>
        <w:t>web</w:t>
      </w:r>
      <w:r w:rsidRPr="00F11D77">
        <w:rPr>
          <w:noProof/>
          <w:lang w:bidi="es-ES"/>
        </w:rPr>
        <w:br/>
        <w:t>Proceso de mover una aplicación o sitio web desde un entorno de desarrollo local hasta un servidor o servicio donde los usuarios puedan acceder a ella a través de Internet.</w:t>
      </w:r>
    </w:p>
    <w:p w14:paraId="68E4739F" w14:textId="4BDC6EE6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715EE895">
          <v:rect id="_x0000_i1030" style="width:0;height:1.5pt" o:hralign="center" o:hrstd="t" o:hr="t" fillcolor="#a0a0a0" stroked="f"/>
        </w:pict>
      </w:r>
    </w:p>
    <w:p w14:paraId="1F3477C0" w14:textId="3BE83896" w:rsidR="00F11D77" w:rsidRPr="00F11D77" w:rsidRDefault="00670227" w:rsidP="00F6765F">
      <w:pPr>
        <w:jc w:val="both"/>
        <w:rPr>
          <w:noProof/>
          <w:lang w:bidi="es-E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82B7F9F" wp14:editId="21ECE7A0">
            <wp:simplePos x="0" y="0"/>
            <wp:positionH relativeFrom="margin">
              <wp:posOffset>4899343</wp:posOffset>
            </wp:positionH>
            <wp:positionV relativeFrom="paragraph">
              <wp:posOffset>581025</wp:posOffset>
            </wp:positionV>
            <wp:extent cx="368306" cy="394801"/>
            <wp:effectExtent l="0" t="0" r="0" b="5715"/>
            <wp:wrapNone/>
            <wp:docPr id="1305700177" name="Imagen 10" descr="Docker Monitoring - Part of Instana's AI Powered APM Solution | I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Docker Monitoring - Part of Instana's AI Powered APM Solution | IBM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6" r="27490"/>
                    <a:stretch/>
                  </pic:blipFill>
                  <pic:spPr bwMode="auto">
                    <a:xfrm>
                      <a:off x="0" y="0"/>
                      <a:ext cx="368306" cy="39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1D77" w:rsidRPr="00F11D77">
        <w:rPr>
          <w:b/>
          <w:bCs/>
          <w:noProof/>
          <w:lang w:bidi="es-ES"/>
        </w:rPr>
        <w:t>Docker</w:t>
      </w:r>
      <w:r w:rsidR="00F11D77" w:rsidRPr="00F11D77">
        <w:rPr>
          <w:noProof/>
          <w:lang w:bidi="es-ES"/>
        </w:rPr>
        <w:br/>
        <w:t>Plataforma que permite crear, ejecutar y administrar contenedores. Un contenedor es una unidad de software que incluye todo lo necesario para ejecutar una aplicación, asegurando que funcione igual en cualquier entorno.</w:t>
      </w:r>
      <w:r w:rsidRPr="00670227">
        <w:t xml:space="preserve"> </w:t>
      </w:r>
    </w:p>
    <w:p w14:paraId="3AE2C430" w14:textId="77777777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610DA253">
          <v:rect id="_x0000_i1031" style="width:0;height:1.5pt" o:hralign="center" o:hrstd="t" o:hr="t" fillcolor="#a0a0a0" stroked="f"/>
        </w:pict>
      </w:r>
    </w:p>
    <w:p w14:paraId="4EBD72B2" w14:textId="62011AE8" w:rsidR="00F05AE7" w:rsidRDefault="00F11D77" w:rsidP="00F6765F">
      <w:pPr>
        <w:jc w:val="both"/>
        <w:rPr>
          <w:noProof/>
          <w:lang w:bidi="es-ES"/>
        </w:rPr>
      </w:pPr>
      <w:r w:rsidRPr="00F11D77">
        <w:rPr>
          <w:b/>
          <w:bCs/>
          <w:noProof/>
          <w:lang w:bidi="es-ES"/>
        </w:rPr>
        <w:t>Pipeline</w:t>
      </w:r>
      <w:r w:rsidRPr="00F11D77">
        <w:rPr>
          <w:noProof/>
          <w:lang w:bidi="es-ES"/>
        </w:rPr>
        <w:br/>
        <w:t>Secuencia automatizada de pasos que sigue una aplicación desde que se escribe el código hasta que se despliega. En un pipeline CI/CD, estos pasos pueden incluir compilación, pruebas, empaquetado y despliegue.</w:t>
      </w:r>
    </w:p>
    <w:p w14:paraId="2FE158FF" w14:textId="77777777" w:rsidR="00F05AE7" w:rsidRPr="00F11D77" w:rsidRDefault="00000000" w:rsidP="00F05AE7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5229FD25">
          <v:rect id="_x0000_i1032" style="width:0;height:1.5pt" o:hralign="center" o:hrstd="t" o:hr="t" fillcolor="#a0a0a0" stroked="f"/>
        </w:pict>
      </w:r>
    </w:p>
    <w:p w14:paraId="47250B88" w14:textId="56CFACB4" w:rsidR="004456AC" w:rsidRPr="004456AC" w:rsidRDefault="004456AC" w:rsidP="004456AC">
      <w:pPr>
        <w:rPr>
          <w:noProof/>
          <w:lang w:bidi="es-ES"/>
        </w:rPr>
      </w:pPr>
      <w:r w:rsidRPr="004456AC">
        <w:rPr>
          <w:noProof/>
          <w:lang w:bidi="es-ES"/>
        </w:rPr>
        <w:drawing>
          <wp:anchor distT="0" distB="0" distL="114300" distR="114300" simplePos="0" relativeHeight="251703296" behindDoc="0" locked="0" layoutInCell="1" allowOverlap="1" wp14:anchorId="3685D40F" wp14:editId="544B346B">
            <wp:simplePos x="0" y="0"/>
            <wp:positionH relativeFrom="margin">
              <wp:posOffset>4668520</wp:posOffset>
            </wp:positionH>
            <wp:positionV relativeFrom="paragraph">
              <wp:posOffset>1197598</wp:posOffset>
            </wp:positionV>
            <wp:extent cx="597535" cy="597535"/>
            <wp:effectExtent l="0" t="0" r="0" b="0"/>
            <wp:wrapThrough wrapText="bothSides">
              <wp:wrapPolygon edited="0">
                <wp:start x="8264" y="4132"/>
                <wp:lineTo x="4132" y="7575"/>
                <wp:lineTo x="0" y="12395"/>
                <wp:lineTo x="0" y="15150"/>
                <wp:lineTo x="20659" y="15150"/>
                <wp:lineTo x="20659" y="12395"/>
                <wp:lineTo x="19282" y="10329"/>
                <wp:lineTo x="13773" y="4132"/>
                <wp:lineTo x="8264" y="4132"/>
              </wp:wrapPolygon>
            </wp:wrapThrough>
            <wp:docPr id="271706043" name="Imagen 12" descr="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06043" name="Imagen 12" descr="Icon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alphaModFix am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56AC">
        <w:rPr>
          <w:b/>
          <w:bCs/>
          <w:noProof/>
          <w:lang w:bidi="es-ES"/>
        </w:rPr>
        <w:t>Cloudflare</w:t>
      </w:r>
      <w:r>
        <w:rPr>
          <w:b/>
          <w:bCs/>
          <w:noProof/>
          <w:lang w:bidi="es-ES"/>
        </w:rPr>
        <w:t xml:space="preserve"> (Cloudflare </w:t>
      </w:r>
      <w:r w:rsidRPr="004456AC">
        <w:rPr>
          <w:b/>
          <w:bCs/>
          <w:noProof/>
          <w:lang w:bidi="es-ES"/>
        </w:rPr>
        <w:t>Tunnel</w:t>
      </w:r>
      <w:r>
        <w:rPr>
          <w:b/>
          <w:bCs/>
          <w:noProof/>
          <w:lang w:bidi="es-ES"/>
        </w:rPr>
        <w:t>)</w:t>
      </w:r>
      <w:r w:rsidRPr="004456AC">
        <w:rPr>
          <w:b/>
          <w:bCs/>
          <w:noProof/>
          <w:lang w:bidi="es-ES"/>
        </w:rPr>
        <w:br/>
      </w:r>
      <w:r w:rsidRPr="004456AC">
        <w:rPr>
          <w:noProof/>
          <w:lang w:bidi="es-ES"/>
        </w:rPr>
        <w:t>Cloudflare Tunnel permite establecer una conexión segura entre un servicio local (como un servidor Jenkins en desarrollo) y una URL accesible públicamente en Internet, sin necesidad de abrir puertos en el router ni modificar configuraciones de red. Esta solución expone el servicio local a través de un subdominio personalizado, protegido por la red de Cloudflare, lo que facilita la recepción de peticiones externas (como webhooks) en entornos de desarrollo o pruebas, manteniendo un alto nivel de seguridad y disponibilidad.</w:t>
      </w:r>
      <w:r w:rsidRPr="004456AC">
        <w:rPr>
          <w:rFonts w:ascii="Times New Roman" w:eastAsia="Times New Roman" w:hAnsi="Times New Roman" w:cs="Times New Roman"/>
          <w:color w:val="auto"/>
          <w:sz w:val="24"/>
          <w:szCs w:val="24"/>
          <w:lang w:eastAsia="es-ES"/>
        </w:rPr>
        <w:t xml:space="preserve"> </w:t>
      </w:r>
    </w:p>
    <w:p w14:paraId="281495D6" w14:textId="73383034" w:rsidR="00F05AE7" w:rsidRPr="006A1D99" w:rsidRDefault="00000000" w:rsidP="004456AC">
      <w:pPr>
        <w:rPr>
          <w:noProof/>
          <w:lang w:bidi="es-ES"/>
        </w:rPr>
      </w:pPr>
      <w:r>
        <w:rPr>
          <w:noProof/>
          <w:lang w:bidi="es-ES"/>
        </w:rPr>
        <w:pict w14:anchorId="6473F7D3">
          <v:rect id="_x0000_i1033" style="width:0;height:1.5pt" o:hralign="center" o:hrstd="t" o:hr="t" fillcolor="#a0a0a0" stroked="f"/>
        </w:pict>
      </w:r>
    </w:p>
    <w:p w14:paraId="2DD5119B" w14:textId="77777777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2" w:name="_Toc200903041"/>
      <w:r w:rsidRPr="00DF4512">
        <w:rPr>
          <w:noProof/>
          <w:lang w:bidi="es-ES"/>
        </w:rPr>
        <w:t>Objeto / finalidad</w:t>
      </w:r>
      <w:bookmarkEnd w:id="2"/>
    </w:p>
    <w:p w14:paraId="70D77AB1" w14:textId="77777777" w:rsidR="00A73202" w:rsidRPr="00A73202" w:rsidRDefault="00A73202" w:rsidP="00A73202">
      <w:pPr>
        <w:rPr>
          <w:lang w:bidi="es-ES"/>
        </w:rPr>
      </w:pPr>
    </w:p>
    <w:p w14:paraId="73091751" w14:textId="77777777" w:rsidR="00A73202" w:rsidRPr="00DF4512" w:rsidRDefault="00A73202" w:rsidP="00A73202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Automatizar el proceso de despliegue de una aplicación web.</w:t>
      </w:r>
    </w:p>
    <w:p w14:paraId="3ED06946" w14:textId="77777777" w:rsidR="00A73202" w:rsidRPr="00DF4512" w:rsidRDefault="00A73202" w:rsidP="00A73202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Configurar Jenkins para detectar cambios en un repositorio GitHub.</w:t>
      </w:r>
    </w:p>
    <w:p w14:paraId="5C637D2B" w14:textId="0391E8AF" w:rsidR="00A73202" w:rsidRPr="00DF4512" w:rsidRDefault="00A73202" w:rsidP="00A73202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Desplegar automáticamente la aplicación en Netlify.</w:t>
      </w:r>
    </w:p>
    <w:p w14:paraId="32BF616B" w14:textId="0901B416" w:rsidR="00A73202" w:rsidRPr="00A73202" w:rsidRDefault="00A73202" w:rsidP="00A73202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Aprender el flujo completo de CI/CD en un entorno real.</w:t>
      </w:r>
    </w:p>
    <w:p w14:paraId="5B2421D0" w14:textId="379DFB18" w:rsidR="00A73202" w:rsidRDefault="00DF4512" w:rsidP="00AB2B13">
      <w:pPr>
        <w:pStyle w:val="Ttulo1"/>
        <w:jc w:val="both"/>
        <w:rPr>
          <w:noProof/>
          <w:lang w:bidi="es-ES"/>
        </w:rPr>
      </w:pPr>
      <w:bookmarkStart w:id="3" w:name="_Toc200903042"/>
      <w:r w:rsidRPr="00DF4512">
        <w:rPr>
          <w:noProof/>
          <w:lang w:bidi="es-ES"/>
        </w:rPr>
        <w:lastRenderedPageBreak/>
        <w:t>Metodología</w:t>
      </w:r>
      <w:bookmarkEnd w:id="3"/>
    </w:p>
    <w:p w14:paraId="71587407" w14:textId="77777777" w:rsidR="00AB2B13" w:rsidRPr="00AB2B13" w:rsidRDefault="00AB2B13" w:rsidP="00AB2B13">
      <w:pPr>
        <w:spacing w:after="0"/>
        <w:rPr>
          <w:lang w:bidi="es-ES"/>
        </w:rPr>
      </w:pPr>
    </w:p>
    <w:p w14:paraId="310359E2" w14:textId="77777777" w:rsidR="00AB2B13" w:rsidRDefault="00AB2B13" w:rsidP="00AB2B13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AB2B13">
        <w:rPr>
          <w:noProof/>
          <w:lang w:bidi="es-ES"/>
        </w:rPr>
        <w:t>Origen de la idea: Durante mis prácticas en el departamento de DevOps, estuve expuesto a flujos de integración y despliegue continuo (CI/CD) en proyectos reales. Dado que estoy desarrollando una web para una futura empresa familiar, decidí aprovechar ese aprendizaje para montar un sistema de despliegue profesional y automatizado, que además me sirviera como trabajo de fin de ciclo.</w:t>
      </w:r>
    </w:p>
    <w:p w14:paraId="4BF51595" w14:textId="77777777" w:rsidR="00AB2B13" w:rsidRPr="00AB2B13" w:rsidRDefault="00AB2B13" w:rsidP="00AB2B13">
      <w:pPr>
        <w:pStyle w:val="Informacindecontacto"/>
        <w:ind w:left="720"/>
        <w:jc w:val="both"/>
        <w:rPr>
          <w:noProof/>
          <w:lang w:bidi="es-ES"/>
        </w:rPr>
      </w:pPr>
    </w:p>
    <w:p w14:paraId="689C0FDC" w14:textId="77777777" w:rsidR="00AB2B13" w:rsidRDefault="00AB2B13" w:rsidP="00AB2B13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AB2B13">
        <w:rPr>
          <w:noProof/>
          <w:lang w:bidi="es-ES"/>
        </w:rPr>
        <w:t>Hipótesis: Es posible automatizar todo el ciclo de despliegue de una aplicación estática utilizando herramientas gratuitas y modernas como Jenkins y Netlify.</w:t>
      </w:r>
    </w:p>
    <w:p w14:paraId="6F64C874" w14:textId="77777777" w:rsidR="00AB2B13" w:rsidRPr="00AB2B13" w:rsidRDefault="00AB2B13" w:rsidP="00AB2B13">
      <w:pPr>
        <w:pStyle w:val="Informacindecontacto"/>
        <w:jc w:val="both"/>
        <w:rPr>
          <w:noProof/>
          <w:lang w:bidi="es-ES"/>
        </w:rPr>
      </w:pPr>
    </w:p>
    <w:p w14:paraId="4619662E" w14:textId="77777777" w:rsidR="00AB2B13" w:rsidRDefault="00AB2B13" w:rsidP="00AB2B13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AB2B13">
        <w:rPr>
          <w:noProof/>
          <w:lang w:bidi="es-ES"/>
        </w:rPr>
        <w:t>Herramientas utilizadas:</w:t>
      </w:r>
    </w:p>
    <w:p w14:paraId="5B1B819B" w14:textId="77777777" w:rsidR="00AB2B13" w:rsidRPr="00AB2B13" w:rsidRDefault="00AB2B13" w:rsidP="00AB2B13">
      <w:pPr>
        <w:pStyle w:val="Informacindecontacto"/>
        <w:jc w:val="both"/>
        <w:rPr>
          <w:noProof/>
          <w:lang w:bidi="es-ES"/>
        </w:rPr>
      </w:pPr>
    </w:p>
    <w:p w14:paraId="5771C4D5" w14:textId="77777777" w:rsidR="00AB2B13" w:rsidRPr="00AB2B13" w:rsidRDefault="00AB2B13" w:rsidP="00AB2B13">
      <w:pPr>
        <w:pStyle w:val="Informacindecontacto"/>
        <w:numPr>
          <w:ilvl w:val="1"/>
          <w:numId w:val="48"/>
        </w:numPr>
        <w:jc w:val="both"/>
        <w:rPr>
          <w:noProof/>
          <w:lang w:bidi="es-ES"/>
        </w:rPr>
      </w:pPr>
      <w:r w:rsidRPr="00AB2B13">
        <w:rPr>
          <w:noProof/>
          <w:lang w:bidi="es-ES"/>
        </w:rPr>
        <w:t>GitHub (repositorio de código)</w:t>
      </w:r>
    </w:p>
    <w:p w14:paraId="4298FC37" w14:textId="77777777" w:rsidR="00AB2B13" w:rsidRPr="00AB2B13" w:rsidRDefault="00AB2B13" w:rsidP="00AB2B13">
      <w:pPr>
        <w:pStyle w:val="Informacindecontacto"/>
        <w:numPr>
          <w:ilvl w:val="1"/>
          <w:numId w:val="48"/>
        </w:numPr>
        <w:jc w:val="both"/>
        <w:rPr>
          <w:noProof/>
          <w:lang w:bidi="es-ES"/>
        </w:rPr>
      </w:pPr>
      <w:r w:rsidRPr="00AB2B13">
        <w:rPr>
          <w:noProof/>
          <w:lang w:bidi="es-ES"/>
        </w:rPr>
        <w:t>Jenkins (automatización de procesos)</w:t>
      </w:r>
    </w:p>
    <w:p w14:paraId="0210A5D9" w14:textId="77777777" w:rsidR="00AB2B13" w:rsidRPr="00AB2B13" w:rsidRDefault="00AB2B13" w:rsidP="00AB2B13">
      <w:pPr>
        <w:pStyle w:val="Informacindecontacto"/>
        <w:numPr>
          <w:ilvl w:val="1"/>
          <w:numId w:val="48"/>
        </w:numPr>
        <w:jc w:val="both"/>
        <w:rPr>
          <w:noProof/>
          <w:lang w:bidi="es-ES"/>
        </w:rPr>
      </w:pPr>
      <w:r w:rsidRPr="00AB2B13">
        <w:rPr>
          <w:noProof/>
          <w:lang w:bidi="es-ES"/>
        </w:rPr>
        <w:t>Docker (contenedorización de Jenkins y Cloudflare Tunnel)</w:t>
      </w:r>
    </w:p>
    <w:p w14:paraId="53B71D78" w14:textId="77777777" w:rsidR="00AB2B13" w:rsidRPr="00AB2B13" w:rsidRDefault="00AB2B13" w:rsidP="00AB2B13">
      <w:pPr>
        <w:pStyle w:val="Informacindecontacto"/>
        <w:numPr>
          <w:ilvl w:val="1"/>
          <w:numId w:val="48"/>
        </w:numPr>
        <w:jc w:val="both"/>
        <w:rPr>
          <w:noProof/>
          <w:lang w:bidi="es-ES"/>
        </w:rPr>
      </w:pPr>
      <w:r w:rsidRPr="00AB2B13">
        <w:rPr>
          <w:noProof/>
          <w:lang w:bidi="es-ES"/>
        </w:rPr>
        <w:t>Netlify (hosting y despliegue continuo de la web)</w:t>
      </w:r>
    </w:p>
    <w:p w14:paraId="32F261CF" w14:textId="77777777" w:rsidR="00AB2B13" w:rsidRPr="00AB2B13" w:rsidRDefault="00AB2B13" w:rsidP="00AB2B13">
      <w:pPr>
        <w:pStyle w:val="Informacindecontacto"/>
        <w:numPr>
          <w:ilvl w:val="1"/>
          <w:numId w:val="48"/>
        </w:numPr>
        <w:jc w:val="both"/>
        <w:rPr>
          <w:noProof/>
          <w:lang w:bidi="es-ES"/>
        </w:rPr>
      </w:pPr>
      <w:r w:rsidRPr="00AB2B13">
        <w:rPr>
          <w:noProof/>
          <w:lang w:bidi="es-ES"/>
        </w:rPr>
        <w:t>Cloudflare Tunnel (exposición de Jenkins local de forma segura)</w:t>
      </w:r>
    </w:p>
    <w:p w14:paraId="179F0B2F" w14:textId="77777777" w:rsidR="00AB2B13" w:rsidRPr="00AB2B13" w:rsidRDefault="00AB2B13" w:rsidP="00AB2B13">
      <w:pPr>
        <w:pStyle w:val="Informacindecontacto"/>
        <w:numPr>
          <w:ilvl w:val="1"/>
          <w:numId w:val="48"/>
        </w:numPr>
        <w:jc w:val="both"/>
        <w:rPr>
          <w:noProof/>
          <w:lang w:bidi="es-ES"/>
        </w:rPr>
      </w:pPr>
      <w:r w:rsidRPr="00AB2B13">
        <w:rPr>
          <w:noProof/>
          <w:lang w:bidi="es-ES"/>
        </w:rPr>
        <w:t>Cloudflare (gestión de dominio y DNS)</w:t>
      </w:r>
    </w:p>
    <w:p w14:paraId="4B7CBA67" w14:textId="77777777" w:rsidR="00AB2B13" w:rsidRPr="00AB2B13" w:rsidRDefault="00AB2B13" w:rsidP="00AB2B13">
      <w:pPr>
        <w:pStyle w:val="Informacindecontacto"/>
        <w:numPr>
          <w:ilvl w:val="1"/>
          <w:numId w:val="48"/>
        </w:numPr>
        <w:jc w:val="both"/>
        <w:rPr>
          <w:noProof/>
          <w:lang w:bidi="es-ES"/>
        </w:rPr>
      </w:pPr>
      <w:r w:rsidRPr="00AB2B13">
        <w:rPr>
          <w:noProof/>
          <w:lang w:bidi="es-ES"/>
        </w:rPr>
        <w:t>Dominio personalizado (adquirido e integrado para una URL estable y segura)</w:t>
      </w:r>
    </w:p>
    <w:p w14:paraId="0B07E154" w14:textId="77777777" w:rsidR="00AB2B13" w:rsidRDefault="00AB2B13" w:rsidP="00AB2B13">
      <w:pPr>
        <w:pStyle w:val="Informacindecontacto"/>
        <w:numPr>
          <w:ilvl w:val="1"/>
          <w:numId w:val="48"/>
        </w:numPr>
        <w:jc w:val="both"/>
        <w:rPr>
          <w:noProof/>
          <w:lang w:bidi="es-ES"/>
        </w:rPr>
      </w:pPr>
      <w:r w:rsidRPr="00AB2B13">
        <w:rPr>
          <w:noProof/>
          <w:lang w:bidi="es-ES"/>
        </w:rPr>
        <w:t>Ngrok (utilizado temporalmente durante las primeras pruebas de webhook)</w:t>
      </w:r>
    </w:p>
    <w:p w14:paraId="3592EA60" w14:textId="77777777" w:rsidR="00AB2B13" w:rsidRPr="00AB2B13" w:rsidRDefault="00AB2B13" w:rsidP="00AB2B13">
      <w:pPr>
        <w:pStyle w:val="Informacindecontacto"/>
        <w:jc w:val="both"/>
        <w:rPr>
          <w:noProof/>
          <w:lang w:bidi="es-ES"/>
        </w:rPr>
      </w:pPr>
    </w:p>
    <w:p w14:paraId="485C1A2C" w14:textId="77777777" w:rsidR="00AB2B13" w:rsidRDefault="00AB2B13" w:rsidP="00AB2B13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AB2B13">
        <w:rPr>
          <w:noProof/>
          <w:lang w:bidi="es-ES"/>
        </w:rPr>
        <w:t>Estrategia: El desarrollo se organizó por etapas a lo largo de 2 meses y medio durante las prácticas. Se adoptó un enfoque iterativo y práctico, validando cada paso con pruebas reales. El proceso fue el siguiente:</w:t>
      </w:r>
    </w:p>
    <w:p w14:paraId="1D07F908" w14:textId="77777777" w:rsidR="00AB2B13" w:rsidRPr="00AB2B13" w:rsidRDefault="00AB2B13" w:rsidP="00AB2B13">
      <w:pPr>
        <w:pStyle w:val="Informacindecontacto"/>
        <w:ind w:left="720"/>
        <w:jc w:val="both"/>
        <w:rPr>
          <w:noProof/>
          <w:lang w:bidi="es-ES"/>
        </w:rPr>
      </w:pPr>
    </w:p>
    <w:p w14:paraId="1064EED7" w14:textId="77777777" w:rsidR="00AB2B13" w:rsidRPr="00AB2B13" w:rsidRDefault="00AB2B13" w:rsidP="00AB2B13">
      <w:pPr>
        <w:pStyle w:val="Informacindecontacto"/>
        <w:numPr>
          <w:ilvl w:val="1"/>
          <w:numId w:val="49"/>
        </w:numPr>
        <w:jc w:val="both"/>
        <w:rPr>
          <w:noProof/>
          <w:lang w:bidi="es-ES"/>
        </w:rPr>
      </w:pPr>
      <w:r w:rsidRPr="00AB2B13">
        <w:rPr>
          <w:noProof/>
          <w:lang w:bidi="es-ES"/>
        </w:rPr>
        <w:t>Desarrollo inicial de la web estática y despliegue manual en Netlify.</w:t>
      </w:r>
    </w:p>
    <w:p w14:paraId="0B2B7451" w14:textId="77777777" w:rsidR="00AB2B13" w:rsidRPr="00AB2B13" w:rsidRDefault="00AB2B13" w:rsidP="00AB2B13">
      <w:pPr>
        <w:pStyle w:val="Informacindecontacto"/>
        <w:numPr>
          <w:ilvl w:val="1"/>
          <w:numId w:val="49"/>
        </w:numPr>
        <w:jc w:val="both"/>
        <w:rPr>
          <w:noProof/>
          <w:lang w:bidi="es-ES"/>
        </w:rPr>
      </w:pPr>
      <w:r w:rsidRPr="00AB2B13">
        <w:rPr>
          <w:noProof/>
          <w:lang w:bidi="es-ES"/>
        </w:rPr>
        <w:t>Subida del proyecto a GitHub para gestión de versiones.</w:t>
      </w:r>
    </w:p>
    <w:p w14:paraId="1D1A0279" w14:textId="77777777" w:rsidR="00AB2B13" w:rsidRPr="00AB2B13" w:rsidRDefault="00AB2B13" w:rsidP="00AB2B13">
      <w:pPr>
        <w:pStyle w:val="Informacindecontacto"/>
        <w:numPr>
          <w:ilvl w:val="1"/>
          <w:numId w:val="49"/>
        </w:numPr>
        <w:jc w:val="both"/>
        <w:rPr>
          <w:noProof/>
          <w:lang w:bidi="es-ES"/>
        </w:rPr>
      </w:pPr>
      <w:r w:rsidRPr="00AB2B13">
        <w:rPr>
          <w:noProof/>
          <w:lang w:bidi="es-ES"/>
        </w:rPr>
        <w:t>Instalación y configuración de Jenkins en un contenedor Docker.</w:t>
      </w:r>
    </w:p>
    <w:p w14:paraId="09DD9488" w14:textId="77777777" w:rsidR="00AB2B13" w:rsidRPr="00AB2B13" w:rsidRDefault="00AB2B13" w:rsidP="00AB2B13">
      <w:pPr>
        <w:pStyle w:val="Informacindecontacto"/>
        <w:numPr>
          <w:ilvl w:val="1"/>
          <w:numId w:val="49"/>
        </w:numPr>
        <w:jc w:val="both"/>
        <w:rPr>
          <w:noProof/>
          <w:lang w:bidi="es-ES"/>
        </w:rPr>
      </w:pPr>
      <w:r w:rsidRPr="00AB2B13">
        <w:rPr>
          <w:noProof/>
          <w:lang w:bidi="es-ES"/>
        </w:rPr>
        <w:t>Generación y gestión de credenciales seguras para Netlify y GitHub.</w:t>
      </w:r>
    </w:p>
    <w:p w14:paraId="1497DE34" w14:textId="77777777" w:rsidR="00AB2B13" w:rsidRPr="00AB2B13" w:rsidRDefault="00AB2B13" w:rsidP="00AB2B13">
      <w:pPr>
        <w:pStyle w:val="Informacindecontacto"/>
        <w:numPr>
          <w:ilvl w:val="1"/>
          <w:numId w:val="49"/>
        </w:numPr>
        <w:jc w:val="both"/>
        <w:rPr>
          <w:noProof/>
          <w:lang w:bidi="es-ES"/>
        </w:rPr>
      </w:pPr>
      <w:r w:rsidRPr="00AB2B13">
        <w:rPr>
          <w:noProof/>
          <w:lang w:bidi="es-ES"/>
        </w:rPr>
        <w:t>Creación del Jenkinsfile para definir el pipeline de CI/CD.</w:t>
      </w:r>
    </w:p>
    <w:p w14:paraId="21343E98" w14:textId="77777777" w:rsidR="00AB2B13" w:rsidRPr="00AB2B13" w:rsidRDefault="00AB2B13" w:rsidP="00AB2B13">
      <w:pPr>
        <w:pStyle w:val="Informacindecontacto"/>
        <w:numPr>
          <w:ilvl w:val="1"/>
          <w:numId w:val="49"/>
        </w:numPr>
        <w:jc w:val="both"/>
        <w:rPr>
          <w:noProof/>
          <w:lang w:bidi="es-ES"/>
        </w:rPr>
      </w:pPr>
      <w:r w:rsidRPr="00AB2B13">
        <w:rPr>
          <w:noProof/>
          <w:lang w:bidi="es-ES"/>
        </w:rPr>
        <w:t>Implementación de la automatización del despliegue con Netlify CLI.</w:t>
      </w:r>
    </w:p>
    <w:p w14:paraId="6C520E8E" w14:textId="77777777" w:rsidR="00AB2B13" w:rsidRPr="00AB2B13" w:rsidRDefault="00AB2B13" w:rsidP="00AB2B13">
      <w:pPr>
        <w:pStyle w:val="Informacindecontacto"/>
        <w:numPr>
          <w:ilvl w:val="1"/>
          <w:numId w:val="49"/>
        </w:numPr>
        <w:jc w:val="both"/>
        <w:rPr>
          <w:noProof/>
          <w:lang w:bidi="es-ES"/>
        </w:rPr>
      </w:pPr>
      <w:r w:rsidRPr="00AB2B13">
        <w:rPr>
          <w:noProof/>
          <w:lang w:bidi="es-ES"/>
        </w:rPr>
        <w:t>Configuración inicial del webhook con Ngrok (problemas con URL temporal).</w:t>
      </w:r>
    </w:p>
    <w:p w14:paraId="2305466A" w14:textId="77777777" w:rsidR="00AB2B13" w:rsidRPr="00AB2B13" w:rsidRDefault="00AB2B13" w:rsidP="00AB2B13">
      <w:pPr>
        <w:pStyle w:val="Informacindecontacto"/>
        <w:numPr>
          <w:ilvl w:val="1"/>
          <w:numId w:val="49"/>
        </w:numPr>
        <w:jc w:val="both"/>
        <w:rPr>
          <w:noProof/>
          <w:lang w:bidi="es-ES"/>
        </w:rPr>
      </w:pPr>
      <w:r w:rsidRPr="00AB2B13">
        <w:rPr>
          <w:noProof/>
          <w:lang w:bidi="es-ES"/>
        </w:rPr>
        <w:t>Migración a Cloudflare Tunnel para tener una URL permanente y segura.</w:t>
      </w:r>
    </w:p>
    <w:p w14:paraId="1C6B087B" w14:textId="77777777" w:rsidR="00AB2B13" w:rsidRPr="00AB2B13" w:rsidRDefault="00AB2B13" w:rsidP="00AB2B13">
      <w:pPr>
        <w:pStyle w:val="Informacindecontacto"/>
        <w:numPr>
          <w:ilvl w:val="1"/>
          <w:numId w:val="49"/>
        </w:numPr>
        <w:jc w:val="both"/>
        <w:rPr>
          <w:noProof/>
          <w:lang w:bidi="es-ES"/>
        </w:rPr>
      </w:pPr>
      <w:r w:rsidRPr="00AB2B13">
        <w:rPr>
          <w:noProof/>
          <w:lang w:bidi="es-ES"/>
        </w:rPr>
        <w:t>Compra y configuración de un dominio propio gestionado con Cloudflare.</w:t>
      </w:r>
    </w:p>
    <w:p w14:paraId="44EC1F43" w14:textId="09EF2CFF" w:rsidR="00AB2B13" w:rsidRDefault="00AB2B13" w:rsidP="00AB2B13">
      <w:pPr>
        <w:pStyle w:val="Informacindecontacto"/>
        <w:numPr>
          <w:ilvl w:val="1"/>
          <w:numId w:val="49"/>
        </w:numPr>
        <w:jc w:val="both"/>
        <w:rPr>
          <w:noProof/>
          <w:lang w:bidi="es-ES"/>
        </w:rPr>
      </w:pPr>
      <w:r w:rsidRPr="00AB2B13">
        <w:rPr>
          <w:noProof/>
          <w:lang w:bidi="es-ES"/>
        </w:rPr>
        <w:t>Configuración final del webhook usando jenkins.d-nails.es y validación completa del flujo.</w:t>
      </w:r>
    </w:p>
    <w:p w14:paraId="3B819A58" w14:textId="77777777" w:rsidR="00AB2B13" w:rsidRPr="00AB2B13" w:rsidRDefault="00AB2B13" w:rsidP="00AB2B13">
      <w:pPr>
        <w:pStyle w:val="Informacindecontacto"/>
        <w:ind w:left="1080"/>
        <w:jc w:val="both"/>
        <w:rPr>
          <w:noProof/>
          <w:lang w:bidi="es-ES"/>
        </w:rPr>
      </w:pPr>
    </w:p>
    <w:p w14:paraId="65508B2C" w14:textId="77777777" w:rsidR="00AB2B13" w:rsidRPr="00AB2B13" w:rsidRDefault="00AB2B13" w:rsidP="00AB2B13">
      <w:pPr>
        <w:pStyle w:val="Informacindecontacto"/>
        <w:ind w:left="1080"/>
        <w:jc w:val="both"/>
        <w:rPr>
          <w:noProof/>
          <w:lang w:bidi="es-ES"/>
        </w:rPr>
      </w:pPr>
      <w:r w:rsidRPr="00AB2B13">
        <w:rPr>
          <w:noProof/>
          <w:lang w:bidi="es-ES"/>
        </w:rPr>
        <w:t>Todos los pasos fueron documentados con capturas, pruebas de funcionamiento y resolución de problemas como la exposición del entorno local y la autenticación segura entre servicios.</w:t>
      </w:r>
    </w:p>
    <w:p w14:paraId="4B44FD3E" w14:textId="79A546B2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4" w:name="_Toc200903043"/>
      <w:r w:rsidRPr="00DF4512">
        <w:rPr>
          <w:noProof/>
          <w:lang w:bidi="es-ES"/>
        </w:rPr>
        <w:lastRenderedPageBreak/>
        <w:t>Contenido</w:t>
      </w:r>
      <w:r w:rsidR="00D15E65">
        <w:rPr>
          <w:noProof/>
          <w:lang w:bidi="es-ES"/>
        </w:rPr>
        <w:t xml:space="preserve"> (paso a paso)</w:t>
      </w:r>
      <w:bookmarkEnd w:id="4"/>
    </w:p>
    <w:p w14:paraId="4A00B564" w14:textId="77777777" w:rsidR="00D15E65" w:rsidRDefault="00D15E65" w:rsidP="00D15E65">
      <w:pPr>
        <w:rPr>
          <w:lang w:bidi="es-ES"/>
        </w:rPr>
      </w:pPr>
    </w:p>
    <w:p w14:paraId="314AE9CF" w14:textId="77777777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t>PASO 1: Crear la aplicación web</w:t>
      </w:r>
    </w:p>
    <w:p w14:paraId="47E052E6" w14:textId="77777777" w:rsidR="00077F76" w:rsidRPr="00DF4512" w:rsidRDefault="00077F76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399FC119" w14:textId="00614C4B" w:rsidR="007127D3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 xml:space="preserve">Crear una carpeta </w:t>
      </w:r>
      <w:r w:rsidR="007127D3">
        <w:rPr>
          <w:noProof/>
          <w:lang w:bidi="es-ES"/>
        </w:rPr>
        <w:t>e incluir</w:t>
      </w:r>
      <w:r w:rsidRPr="00DF4512">
        <w:rPr>
          <w:noProof/>
          <w:lang w:bidi="es-ES"/>
        </w:rPr>
        <w:t xml:space="preserve"> </w:t>
      </w:r>
      <w:r w:rsidR="007127D3">
        <w:rPr>
          <w:noProof/>
          <w:lang w:bidi="es-ES"/>
        </w:rPr>
        <w:t>un</w:t>
      </w:r>
      <w:r w:rsidRPr="00DF4512">
        <w:rPr>
          <w:noProof/>
          <w:lang w:bidi="es-ES"/>
        </w:rPr>
        <w:t xml:space="preserve"> archivo index.html con contenido básico HTML.</w:t>
      </w:r>
      <w:r w:rsidR="007127D3">
        <w:rPr>
          <w:noProof/>
          <w:lang w:bidi="es-ES"/>
        </w:rPr>
        <w:t xml:space="preserve"> Aquí se puede ver la estructura de directorios y Web estática que he hecho y usado para incluir en el proyecto</w:t>
      </w:r>
      <w:r w:rsidR="00F7463F">
        <w:rPr>
          <w:noProof/>
          <w:lang w:bidi="es-ES"/>
        </w:rPr>
        <w:t>:</w:t>
      </w:r>
    </w:p>
    <w:p w14:paraId="7F13F808" w14:textId="77777777" w:rsidR="007127D3" w:rsidRDefault="007127D3" w:rsidP="00D15E65">
      <w:pPr>
        <w:pStyle w:val="Informacindecontacto"/>
        <w:jc w:val="both"/>
        <w:rPr>
          <w:noProof/>
          <w:lang w:bidi="es-ES"/>
        </w:rPr>
      </w:pPr>
    </w:p>
    <w:p w14:paraId="0FE12C0C" w14:textId="6E9C3CC0" w:rsidR="007127D3" w:rsidRDefault="007127D3" w:rsidP="00D15E65">
      <w:pPr>
        <w:pStyle w:val="Informacindecontacto"/>
        <w:jc w:val="both"/>
        <w:rPr>
          <w:noProof/>
          <w:lang w:bidi="es-ES"/>
        </w:rPr>
      </w:pPr>
      <w:r w:rsidRPr="007127D3">
        <w:rPr>
          <w:noProof/>
          <w:lang w:bidi="es-ES"/>
        </w:rPr>
        <w:drawing>
          <wp:inline distT="0" distB="0" distL="0" distR="0" wp14:anchorId="7AD38177" wp14:editId="054F2033">
            <wp:extent cx="5274310" cy="2228215"/>
            <wp:effectExtent l="190500" t="190500" r="193040" b="191135"/>
            <wp:docPr id="164470476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04764" name="Imagen 1" descr="Interfaz de usuario gráfica, 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5404D" w14:textId="77777777" w:rsidR="007127D3" w:rsidRDefault="007127D3" w:rsidP="00D15E65">
      <w:pPr>
        <w:pStyle w:val="Informacindecontacto"/>
        <w:jc w:val="both"/>
        <w:rPr>
          <w:noProof/>
          <w:lang w:bidi="es-ES"/>
        </w:rPr>
      </w:pPr>
    </w:p>
    <w:p w14:paraId="3539490A" w14:textId="41B5B51B" w:rsidR="007127D3" w:rsidRDefault="007127D3" w:rsidP="00D15E65">
      <w:pPr>
        <w:pStyle w:val="Informacindecontacto"/>
        <w:jc w:val="both"/>
        <w:rPr>
          <w:noProof/>
          <w:lang w:bidi="es-ES"/>
        </w:rPr>
      </w:pPr>
      <w:r w:rsidRPr="007127D3">
        <w:rPr>
          <w:noProof/>
          <w:lang w:bidi="es-ES"/>
        </w:rPr>
        <w:drawing>
          <wp:inline distT="0" distB="0" distL="0" distR="0" wp14:anchorId="72F1915D" wp14:editId="3FD6B35C">
            <wp:extent cx="5274310" cy="3292475"/>
            <wp:effectExtent l="190500" t="190500" r="193040" b="193675"/>
            <wp:docPr id="17220339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33982" name="Imagen 1" descr="Captura de pantalla de computador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A74C3B" w14:textId="77777777" w:rsidR="00D15E65" w:rsidRPr="00DF4512" w:rsidRDefault="00D15E65" w:rsidP="00D15E65">
      <w:pPr>
        <w:pStyle w:val="Informacindecontacto"/>
        <w:jc w:val="both"/>
        <w:rPr>
          <w:noProof/>
          <w:lang w:bidi="es-ES"/>
        </w:rPr>
      </w:pPr>
    </w:p>
    <w:p w14:paraId="548B776F" w14:textId="77777777" w:rsidR="00F7463F" w:rsidRDefault="00F7463F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55028FE9" w14:textId="2FB88322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2: Subir el proyecto a GitHub</w:t>
      </w:r>
    </w:p>
    <w:p w14:paraId="3AB7C678" w14:textId="77777777" w:rsidR="00077F76" w:rsidRPr="00DF4512" w:rsidRDefault="00077F76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410C18B8" w14:textId="1D00D23C" w:rsidR="00F7463F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 xml:space="preserve">Crear un repositorio en GitHub </w:t>
      </w:r>
      <w:r w:rsidR="00F7463F">
        <w:rPr>
          <w:noProof/>
          <w:lang w:bidi="es-ES"/>
        </w:rPr>
        <w:t xml:space="preserve">y </w:t>
      </w:r>
      <w:r w:rsidR="00AC2C6B">
        <w:rPr>
          <w:noProof/>
          <w:lang w:bidi="es-ES"/>
        </w:rPr>
        <w:t>clonar</w:t>
      </w:r>
      <w:r w:rsidR="00F7463F">
        <w:rPr>
          <w:noProof/>
          <w:lang w:bidi="es-ES"/>
        </w:rPr>
        <w:t xml:space="preserve"> </w:t>
      </w:r>
      <w:r w:rsidR="00AC2C6B">
        <w:rPr>
          <w:noProof/>
          <w:lang w:bidi="es-ES"/>
        </w:rPr>
        <w:t>en</w:t>
      </w:r>
      <w:r w:rsidR="00F7463F">
        <w:rPr>
          <w:noProof/>
          <w:lang w:bidi="es-ES"/>
        </w:rPr>
        <w:t xml:space="preserve"> V</w:t>
      </w:r>
      <w:r w:rsidR="00AC2C6B">
        <w:rPr>
          <w:noProof/>
          <w:lang w:bidi="es-ES"/>
        </w:rPr>
        <w:t xml:space="preserve">isual </w:t>
      </w:r>
      <w:r w:rsidR="00F7463F">
        <w:rPr>
          <w:noProof/>
          <w:lang w:bidi="es-ES"/>
        </w:rPr>
        <w:t>S</w:t>
      </w:r>
      <w:r w:rsidR="00AC2C6B">
        <w:rPr>
          <w:noProof/>
          <w:lang w:bidi="es-ES"/>
        </w:rPr>
        <w:t xml:space="preserve">tudio </w:t>
      </w:r>
      <w:r w:rsidR="00F7463F">
        <w:rPr>
          <w:noProof/>
          <w:lang w:bidi="es-ES"/>
        </w:rPr>
        <w:t>C</w:t>
      </w:r>
      <w:r w:rsidR="00AC2C6B">
        <w:rPr>
          <w:noProof/>
          <w:lang w:bidi="es-ES"/>
        </w:rPr>
        <w:t>ode</w:t>
      </w:r>
      <w:r w:rsidR="00F7463F">
        <w:rPr>
          <w:noProof/>
          <w:lang w:bidi="es-ES"/>
        </w:rPr>
        <w:t>:</w:t>
      </w:r>
    </w:p>
    <w:p w14:paraId="35781158" w14:textId="77777777" w:rsidR="00D15E65" w:rsidRDefault="00D15E65" w:rsidP="00D15E65">
      <w:pPr>
        <w:pStyle w:val="Informacindecontacto"/>
        <w:jc w:val="both"/>
        <w:rPr>
          <w:noProof/>
          <w:lang w:bidi="es-ES"/>
        </w:rPr>
      </w:pPr>
    </w:p>
    <w:p w14:paraId="7733506D" w14:textId="024BAC7C" w:rsidR="00F7463F" w:rsidRPr="00A72C3F" w:rsidRDefault="00F7463F" w:rsidP="00D15E65">
      <w:pPr>
        <w:pStyle w:val="Informacindecontacto"/>
        <w:jc w:val="both"/>
      </w:pPr>
      <w:r w:rsidRPr="00F7463F">
        <w:rPr>
          <w:noProof/>
          <w:lang w:bidi="es-ES"/>
        </w:rPr>
        <w:drawing>
          <wp:inline distT="0" distB="0" distL="0" distR="0" wp14:anchorId="2C24B23E" wp14:editId="552D9224">
            <wp:extent cx="5274310" cy="2952750"/>
            <wp:effectExtent l="190500" t="190500" r="193040" b="190500"/>
            <wp:docPr id="31227526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75260" name="Imagen 1" descr="Captura de pantalla de computador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4F1A16" w14:textId="77777777" w:rsidR="00F7463F" w:rsidRDefault="00F7463F" w:rsidP="00D15E65">
      <w:pPr>
        <w:pStyle w:val="Informacindecontacto"/>
        <w:jc w:val="both"/>
        <w:rPr>
          <w:noProof/>
          <w:lang w:bidi="es-ES"/>
        </w:rPr>
      </w:pPr>
    </w:p>
    <w:p w14:paraId="55311162" w14:textId="41CAB178" w:rsidR="00F7463F" w:rsidRDefault="00F7463F" w:rsidP="00D15E65">
      <w:pPr>
        <w:pStyle w:val="Informacindecontacto"/>
        <w:jc w:val="both"/>
        <w:rPr>
          <w:noProof/>
          <w:lang w:bidi="es-ES"/>
        </w:rPr>
      </w:pPr>
      <w:r w:rsidRPr="00F7463F">
        <w:rPr>
          <w:noProof/>
          <w:lang w:bidi="es-ES"/>
        </w:rPr>
        <w:drawing>
          <wp:inline distT="0" distB="0" distL="0" distR="0" wp14:anchorId="18072C40" wp14:editId="6F0128EA">
            <wp:extent cx="5274310" cy="2670175"/>
            <wp:effectExtent l="190500" t="190500" r="193040" b="187325"/>
            <wp:docPr id="24437458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74586" name="Imagen 1" descr="Interfaz de usuario gráfica, 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66CB41" w14:textId="438E047D" w:rsidR="00AC2C6B" w:rsidRDefault="00AC2C6B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64FBEF2B" w14:textId="45306C17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3: Crear cuenta en Netlify</w:t>
      </w:r>
    </w:p>
    <w:p w14:paraId="07E927B6" w14:textId="77777777" w:rsidR="00077F76" w:rsidRPr="00DF4512" w:rsidRDefault="00077F76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3013249B" w14:textId="0C9E5CE9" w:rsidR="00D15E65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Registrar una cuenta, importar el proyecto desde GitHub y desplegarlo automáticamente. Guardar la URL pública del sitio</w:t>
      </w:r>
      <w:r w:rsidR="00AC2C6B">
        <w:rPr>
          <w:noProof/>
          <w:lang w:bidi="es-ES"/>
        </w:rPr>
        <w:t>.</w:t>
      </w:r>
    </w:p>
    <w:p w14:paraId="050B224E" w14:textId="77777777" w:rsidR="00AC2C6B" w:rsidRDefault="00AC2C6B" w:rsidP="00D15E65">
      <w:pPr>
        <w:pStyle w:val="Informacindecontacto"/>
        <w:jc w:val="both"/>
        <w:rPr>
          <w:noProof/>
          <w:lang w:bidi="es-ES"/>
        </w:rPr>
      </w:pPr>
    </w:p>
    <w:p w14:paraId="1EA879B1" w14:textId="6E594EBE" w:rsidR="00AC2C6B" w:rsidRDefault="00AC2C6B" w:rsidP="00D15E65">
      <w:pPr>
        <w:pStyle w:val="Informacindecontacto"/>
        <w:jc w:val="both"/>
        <w:rPr>
          <w:noProof/>
          <w:lang w:bidi="es-ES"/>
        </w:rPr>
      </w:pPr>
      <w:r w:rsidRPr="00AC2C6B">
        <w:rPr>
          <w:noProof/>
          <w:lang w:bidi="es-ES"/>
        </w:rPr>
        <w:drawing>
          <wp:inline distT="0" distB="0" distL="0" distR="0" wp14:anchorId="732EC22F" wp14:editId="73F1BBF2">
            <wp:extent cx="5274310" cy="2973705"/>
            <wp:effectExtent l="190500" t="190500" r="193040" b="188595"/>
            <wp:docPr id="29252596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25966" name="Imagen 1" descr="Captura de 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5FA908" w14:textId="77777777" w:rsidR="00D716E0" w:rsidRDefault="00D716E0" w:rsidP="00D15E65">
      <w:pPr>
        <w:pStyle w:val="Informacindecontacto"/>
        <w:jc w:val="both"/>
        <w:rPr>
          <w:noProof/>
          <w:lang w:bidi="es-ES"/>
        </w:rPr>
      </w:pPr>
    </w:p>
    <w:p w14:paraId="7C84802E" w14:textId="1980A181" w:rsidR="00D716E0" w:rsidRDefault="00D716E0" w:rsidP="00D15E65">
      <w:pPr>
        <w:pStyle w:val="Informacindecontacto"/>
        <w:jc w:val="both"/>
        <w:rPr>
          <w:noProof/>
          <w:lang w:bidi="es-ES"/>
        </w:rPr>
      </w:pPr>
      <w:r w:rsidRPr="00D716E0">
        <w:rPr>
          <w:noProof/>
          <w:lang w:bidi="es-ES"/>
        </w:rPr>
        <w:drawing>
          <wp:inline distT="0" distB="0" distL="0" distR="0" wp14:anchorId="76C09175" wp14:editId="622A41E6">
            <wp:extent cx="5274310" cy="2698750"/>
            <wp:effectExtent l="190500" t="190500" r="193040" b="196850"/>
            <wp:docPr id="129654178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41782" name="Imagen 1" descr="Captura de pantalla de un celular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9EADD5" w14:textId="77777777" w:rsidR="00D15E65" w:rsidRPr="00DF4512" w:rsidRDefault="00D15E65" w:rsidP="00D15E65">
      <w:pPr>
        <w:pStyle w:val="Informacindecontacto"/>
        <w:jc w:val="both"/>
        <w:rPr>
          <w:noProof/>
          <w:lang w:bidi="es-ES"/>
        </w:rPr>
      </w:pPr>
    </w:p>
    <w:p w14:paraId="4E943A88" w14:textId="77777777" w:rsidR="00D716E0" w:rsidRDefault="00D716E0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578837C1" w14:textId="502D127E" w:rsidR="00077F76" w:rsidRPr="00DF4512" w:rsidRDefault="002179DC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7F1E46">
        <w:rPr>
          <w:noProof/>
          <w:lang w:bidi="es-ES"/>
        </w:rPr>
        <w:lastRenderedPageBreak/>
        <w:drawing>
          <wp:anchor distT="0" distB="0" distL="114300" distR="114300" simplePos="0" relativeHeight="251679744" behindDoc="0" locked="0" layoutInCell="1" allowOverlap="1" wp14:anchorId="06F242CA" wp14:editId="3CBB72D8">
            <wp:simplePos x="0" y="0"/>
            <wp:positionH relativeFrom="column">
              <wp:posOffset>0</wp:posOffset>
            </wp:positionH>
            <wp:positionV relativeFrom="paragraph">
              <wp:posOffset>375619</wp:posOffset>
            </wp:positionV>
            <wp:extent cx="5098354" cy="2962275"/>
            <wp:effectExtent l="190500" t="190500" r="198120" b="180975"/>
            <wp:wrapTopAndBottom/>
            <wp:docPr id="98834908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49085" name="Imagen 1" descr="Captura de pantalla de computadora&#10;&#10;El contenido generado por IA puede ser incorrec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354" cy="296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15E65" w:rsidRPr="00DF4512">
        <w:rPr>
          <w:b/>
          <w:bCs/>
          <w:noProof/>
          <w:lang w:bidi="es-ES"/>
        </w:rPr>
        <w:t>PASO 4: Instalar y configurar Jenkins con Docker</w:t>
      </w:r>
    </w:p>
    <w:p w14:paraId="24F55C32" w14:textId="3736B3D5" w:rsidR="007F1E46" w:rsidRPr="00DF4512" w:rsidRDefault="00D15E65" w:rsidP="007F1E46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Instalar Docker si no está instalado.</w:t>
      </w:r>
    </w:p>
    <w:p w14:paraId="680CB488" w14:textId="47730B62" w:rsidR="00D15E65" w:rsidRDefault="00D941CB" w:rsidP="00D15E65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6E493B" wp14:editId="5A846518">
                <wp:simplePos x="0" y="0"/>
                <wp:positionH relativeFrom="margin">
                  <wp:align>right</wp:align>
                </wp:positionH>
                <wp:positionV relativeFrom="paragraph">
                  <wp:posOffset>215900</wp:posOffset>
                </wp:positionV>
                <wp:extent cx="4826635" cy="390525"/>
                <wp:effectExtent l="0" t="0" r="0" b="9525"/>
                <wp:wrapTopAndBottom/>
                <wp:docPr id="1754101777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635" cy="39052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69D4D1" w14:textId="77777777" w:rsidR="00D941CB" w:rsidRPr="00D941CB" w:rsidRDefault="00D941CB" w:rsidP="00D941CB">
                            <w:pPr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 w:bidi="es-ES"/>
                              </w:rPr>
                            </w:pPr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 w:bidi="es-ES"/>
                              </w:rPr>
                              <w:t>docker network create jenkins</w:t>
                            </w:r>
                          </w:p>
                          <w:p w14:paraId="5E169B55" w14:textId="77777777" w:rsidR="00D941CB" w:rsidRPr="00D941CB" w:rsidRDefault="00D941CB" w:rsidP="00D941CB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6E493B" id="Cuadro de texto 14" o:spid="_x0000_s1026" style="position:absolute;left:0;text-align:left;margin-left:328.85pt;margin-top:17pt;width:380.05pt;height:30.75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" fillcolor="#1c302a" stroked="f" strokeweight=".5pt">
                <v:textbox>
                  <w:txbxContent>
                    <w:p w14:paraId="3469D4D1" w14:textId="77777777" w:rsidR="00D941CB" w:rsidRPr="00D941CB" w:rsidRDefault="00D941CB" w:rsidP="00D941CB">
                      <w:pPr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 w:bidi="es-ES"/>
                        </w:rPr>
                      </w:pPr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 w:bidi="es-ES"/>
                        </w:rPr>
                        <w:t>docker network create jenkins</w:t>
                      </w:r>
                    </w:p>
                    <w:p w14:paraId="5E169B55" w14:textId="77777777" w:rsidR="00D941CB" w:rsidRPr="00D941CB" w:rsidRDefault="00D941CB" w:rsidP="00D941CB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D15E65" w:rsidRPr="00DF4512">
        <w:rPr>
          <w:noProof/>
          <w:lang w:bidi="es-ES"/>
        </w:rPr>
        <w:t>Crear una red Docker:</w:t>
      </w:r>
    </w:p>
    <w:p w14:paraId="4917E28D" w14:textId="62328707" w:rsidR="00D941CB" w:rsidRPr="00DF4512" w:rsidRDefault="00D941CB" w:rsidP="00D941CB">
      <w:pPr>
        <w:pStyle w:val="Informacindecontacto"/>
        <w:ind w:left="720"/>
        <w:jc w:val="both"/>
        <w:rPr>
          <w:noProof/>
          <w:lang w:bidi="es-ES"/>
        </w:rPr>
      </w:pPr>
    </w:p>
    <w:p w14:paraId="44633E93" w14:textId="49AB0B96" w:rsidR="00D15E65" w:rsidRDefault="00D941CB" w:rsidP="00D15E65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2C806A" wp14:editId="0BF3B179">
                <wp:simplePos x="0" y="0"/>
                <wp:positionH relativeFrom="margin">
                  <wp:align>right</wp:align>
                </wp:positionH>
                <wp:positionV relativeFrom="paragraph">
                  <wp:posOffset>215900</wp:posOffset>
                </wp:positionV>
                <wp:extent cx="4826635" cy="361950"/>
                <wp:effectExtent l="0" t="0" r="0" b="0"/>
                <wp:wrapTopAndBottom/>
                <wp:docPr id="1454370832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635" cy="361950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DECA77" w14:textId="6F9FF861" w:rsidR="00D941CB" w:rsidRPr="00D941CB" w:rsidRDefault="00D941CB" w:rsidP="00D941CB">
                            <w:pPr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</w:pPr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docker volume create jenkins_home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2C806A" id="_x0000_s1027" style="position:absolute;left:0;text-align:left;margin-left:328.85pt;margin-top:17pt;width:380.05pt;height:28.5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" fillcolor="#1c302a" stroked="f" strokeweight=".5pt">
                <v:textbox>
                  <w:txbxContent>
                    <w:p w14:paraId="2EDECA77" w14:textId="6F9FF861" w:rsidR="00D941CB" w:rsidRPr="00D941CB" w:rsidRDefault="00D941CB" w:rsidP="00D941CB">
                      <w:pPr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</w:pPr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docker volume create jenkins_home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D15E65" w:rsidRPr="00DF4512">
        <w:rPr>
          <w:noProof/>
          <w:lang w:bidi="es-ES"/>
        </w:rPr>
        <w:t>Crear un volumen para Jenkins:</w:t>
      </w:r>
    </w:p>
    <w:p w14:paraId="13C20E50" w14:textId="41E8683D" w:rsidR="00D941CB" w:rsidRDefault="00904023" w:rsidP="00904023">
      <w:pPr>
        <w:pStyle w:val="Informacindecontacto"/>
        <w:jc w:val="both"/>
        <w:rPr>
          <w:noProof/>
          <w:lang w:bidi="es-ES"/>
        </w:rPr>
      </w:pPr>
      <w:r w:rsidRPr="00904023">
        <w:rPr>
          <w:noProof/>
          <w:lang w:bidi="es-ES"/>
        </w:rPr>
        <w:drawing>
          <wp:anchor distT="0" distB="0" distL="114300" distR="114300" simplePos="0" relativeHeight="251680768" behindDoc="0" locked="0" layoutInCell="1" allowOverlap="1" wp14:anchorId="5060BB26" wp14:editId="50AD46D6">
            <wp:simplePos x="0" y="0"/>
            <wp:positionH relativeFrom="margin">
              <wp:posOffset>0</wp:posOffset>
            </wp:positionH>
            <wp:positionV relativeFrom="paragraph">
              <wp:posOffset>593090</wp:posOffset>
            </wp:positionV>
            <wp:extent cx="5112385" cy="3009900"/>
            <wp:effectExtent l="190500" t="190500" r="183515" b="190500"/>
            <wp:wrapTopAndBottom/>
            <wp:docPr id="952233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3369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3009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7C2C9B5" w14:textId="69ECE347" w:rsidR="005A4F34" w:rsidRPr="00D941CB" w:rsidRDefault="00D941CB" w:rsidP="00AC19CD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>
        <w:rPr>
          <w:noProof/>
          <w:lang w:bidi="es-ES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78752A" wp14:editId="10408BF2">
                <wp:simplePos x="0" y="0"/>
                <wp:positionH relativeFrom="margin">
                  <wp:align>right</wp:align>
                </wp:positionH>
                <wp:positionV relativeFrom="paragraph">
                  <wp:posOffset>185420</wp:posOffset>
                </wp:positionV>
                <wp:extent cx="4826635" cy="590550"/>
                <wp:effectExtent l="0" t="0" r="0" b="0"/>
                <wp:wrapTopAndBottom/>
                <wp:docPr id="1728249758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635" cy="590550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B10538" w14:textId="266F0AEB" w:rsidR="00D941CB" w:rsidRPr="00D941CB" w:rsidRDefault="00D941CB" w:rsidP="00D941CB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after="0" w:line="240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</w:pPr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docker run -d --name jenkins      -p 8080:8080 -p 50000:50000      --network jenkins      -v jenkins_home:/var/jenkins_home      jenkins/jenkins:lts</w:t>
                            </w:r>
                          </w:p>
                          <w:p w14:paraId="7E598796" w14:textId="77777777" w:rsidR="00D941CB" w:rsidRPr="00D941CB" w:rsidRDefault="00D941CB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78752A" id="_x0000_s1028" style="position:absolute;left:0;text-align:left;margin-left:328.85pt;margin-top:14.6pt;width:380.05pt;height:46.5pt;z-index:251674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" fillcolor="#1c302a" stroked="f" strokeweight=".5pt">
                <v:textbox>
                  <w:txbxContent>
                    <w:p w14:paraId="63B10538" w14:textId="266F0AEB" w:rsidR="00D941CB" w:rsidRPr="00D941CB" w:rsidRDefault="00D941CB" w:rsidP="00D941CB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after="0" w:line="240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</w:pPr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docker run -d --name jenkins      -p 8080:8080 -p 50000:50000      --network jenkins      -v jenkins_home:/var/jenkins_home      jenkins/jenkins:lts</w:t>
                      </w:r>
                    </w:p>
                    <w:p w14:paraId="7E598796" w14:textId="77777777" w:rsidR="00D941CB" w:rsidRPr="00D941CB" w:rsidRDefault="00D941CB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D15E65" w:rsidRPr="00DF4512">
        <w:rPr>
          <w:noProof/>
          <w:lang w:bidi="es-ES"/>
        </w:rPr>
        <w:t>Ejecutar Jenkins:</w:t>
      </w:r>
      <w:r w:rsidR="00AC19CD" w:rsidRPr="00904023">
        <w:rPr>
          <w:noProof/>
          <w:lang w:bidi="es-ES"/>
        </w:rPr>
        <w:drawing>
          <wp:anchor distT="0" distB="0" distL="114300" distR="114300" simplePos="0" relativeHeight="251718656" behindDoc="0" locked="0" layoutInCell="1" allowOverlap="1" wp14:anchorId="0B0FD3F2" wp14:editId="0D6B8357">
            <wp:simplePos x="0" y="0"/>
            <wp:positionH relativeFrom="margin">
              <wp:align>center</wp:align>
            </wp:positionH>
            <wp:positionV relativeFrom="paragraph">
              <wp:posOffset>1129982</wp:posOffset>
            </wp:positionV>
            <wp:extent cx="5274310" cy="2977515"/>
            <wp:effectExtent l="190500" t="190500" r="193040" b="184785"/>
            <wp:wrapTopAndBottom/>
            <wp:docPr id="131663056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30565" name="Imagen 1" descr="Captura de pantalla de un celular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061CB4B" w14:textId="77777777" w:rsidR="00904023" w:rsidRDefault="00904023" w:rsidP="00904023">
      <w:pPr>
        <w:pStyle w:val="Informacindecontacto"/>
        <w:jc w:val="both"/>
        <w:rPr>
          <w:noProof/>
          <w:lang w:bidi="es-ES"/>
        </w:rPr>
      </w:pPr>
    </w:p>
    <w:p w14:paraId="45300A00" w14:textId="2454A3C5" w:rsidR="00D15E65" w:rsidRDefault="00D15E65" w:rsidP="00D15E65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 xml:space="preserve">Acceder a Jenkins desde el navegador en </w:t>
      </w:r>
      <w:r w:rsidRPr="00DF4512">
        <w:rPr>
          <w:b/>
          <w:bCs/>
          <w:i/>
          <w:iCs/>
          <w:noProof/>
          <w:lang w:bidi="es-ES"/>
        </w:rPr>
        <w:t>http://localhost:8080</w:t>
      </w:r>
      <w:r w:rsidRPr="00DF4512">
        <w:rPr>
          <w:noProof/>
          <w:lang w:bidi="es-ES"/>
        </w:rPr>
        <w:t xml:space="preserve"> y seguir las instrucciones para completar la configuración inicial.</w:t>
      </w:r>
    </w:p>
    <w:p w14:paraId="54D43887" w14:textId="2F1EE7A4" w:rsidR="00904023" w:rsidRDefault="00AC19CD" w:rsidP="00904023">
      <w:pPr>
        <w:pStyle w:val="Informacindecontacto"/>
        <w:jc w:val="both"/>
        <w:rPr>
          <w:noProof/>
          <w:lang w:bidi="es-ES"/>
        </w:rPr>
      </w:pPr>
      <w:r w:rsidRPr="00904023">
        <w:rPr>
          <w:noProof/>
          <w:lang w:bidi="es-ES"/>
        </w:rPr>
        <w:drawing>
          <wp:anchor distT="0" distB="0" distL="114300" distR="114300" simplePos="0" relativeHeight="251717632" behindDoc="0" locked="0" layoutInCell="1" allowOverlap="1" wp14:anchorId="026FE10D" wp14:editId="4FA94DED">
            <wp:simplePos x="0" y="0"/>
            <wp:positionH relativeFrom="margin">
              <wp:align>center</wp:align>
            </wp:positionH>
            <wp:positionV relativeFrom="paragraph">
              <wp:posOffset>341948</wp:posOffset>
            </wp:positionV>
            <wp:extent cx="4795838" cy="2814691"/>
            <wp:effectExtent l="0" t="0" r="5080" b="5080"/>
            <wp:wrapTopAndBottom/>
            <wp:docPr id="157710034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00342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9" r="24873"/>
                    <a:stretch/>
                  </pic:blipFill>
                  <pic:spPr bwMode="auto">
                    <a:xfrm>
                      <a:off x="0" y="0"/>
                      <a:ext cx="4795838" cy="2814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FE942D9" w14:textId="08783CA9" w:rsidR="00904023" w:rsidRDefault="00904023" w:rsidP="00904023">
      <w:pPr>
        <w:pStyle w:val="Informacindecontacto"/>
        <w:jc w:val="both"/>
        <w:rPr>
          <w:noProof/>
          <w:lang w:bidi="es-ES"/>
        </w:rPr>
      </w:pPr>
    </w:p>
    <w:p w14:paraId="0CADEBB3" w14:textId="77777777" w:rsidR="00904023" w:rsidRDefault="00904023" w:rsidP="00904023">
      <w:pPr>
        <w:pStyle w:val="Informacindecontacto"/>
        <w:jc w:val="both"/>
        <w:rPr>
          <w:noProof/>
          <w:lang w:bidi="es-ES"/>
        </w:rPr>
      </w:pPr>
    </w:p>
    <w:p w14:paraId="05EDDD3B" w14:textId="1D767D50" w:rsidR="00904023" w:rsidRDefault="00AC19CD" w:rsidP="00904023">
      <w:pPr>
        <w:pStyle w:val="Informacindecontacto"/>
        <w:jc w:val="both"/>
        <w:rPr>
          <w:noProof/>
          <w:lang w:bidi="es-ES"/>
        </w:rPr>
      </w:pPr>
      <w:r w:rsidRPr="00904023">
        <w:rPr>
          <w:noProof/>
          <w:lang w:bidi="es-ES"/>
        </w:rPr>
        <w:lastRenderedPageBreak/>
        <w:drawing>
          <wp:anchor distT="0" distB="0" distL="114300" distR="114300" simplePos="0" relativeHeight="251720704" behindDoc="0" locked="0" layoutInCell="1" allowOverlap="1" wp14:anchorId="35DC881C" wp14:editId="4B360520">
            <wp:simplePos x="0" y="0"/>
            <wp:positionH relativeFrom="margin">
              <wp:align>center</wp:align>
            </wp:positionH>
            <wp:positionV relativeFrom="paragraph">
              <wp:posOffset>3012440</wp:posOffset>
            </wp:positionV>
            <wp:extent cx="5410200" cy="3142615"/>
            <wp:effectExtent l="190500" t="190500" r="190500" b="191135"/>
            <wp:wrapTopAndBottom/>
            <wp:docPr id="158041004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10045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4" r="24964"/>
                    <a:stretch/>
                  </pic:blipFill>
                  <pic:spPr bwMode="auto">
                    <a:xfrm>
                      <a:off x="0" y="0"/>
                      <a:ext cx="5410200" cy="31426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2FE3">
        <w:rPr>
          <w:noProof/>
          <w:lang w:bidi="es-ES"/>
        </w:rPr>
        <w:drawing>
          <wp:anchor distT="0" distB="0" distL="114300" distR="114300" simplePos="0" relativeHeight="251719680" behindDoc="0" locked="0" layoutInCell="1" allowOverlap="1" wp14:anchorId="79EC24E5" wp14:editId="42412C4A">
            <wp:simplePos x="0" y="0"/>
            <wp:positionH relativeFrom="margin">
              <wp:align>center</wp:align>
            </wp:positionH>
            <wp:positionV relativeFrom="paragraph">
              <wp:posOffset>276225</wp:posOffset>
            </wp:positionV>
            <wp:extent cx="5353050" cy="2472690"/>
            <wp:effectExtent l="190500" t="190500" r="190500" b="194310"/>
            <wp:wrapTopAndBottom/>
            <wp:docPr id="51877786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77867" name="Imagen 1" descr="Captura de pantalla de computadora&#10;&#10;El contenido generado por IA puede ser incorrecto.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325" b="36300"/>
                    <a:stretch/>
                  </pic:blipFill>
                  <pic:spPr bwMode="auto">
                    <a:xfrm>
                      <a:off x="0" y="0"/>
                      <a:ext cx="5353050" cy="24726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672A7CD" w14:textId="7945D2B1" w:rsidR="00AC19CD" w:rsidRDefault="00242FE3" w:rsidP="00D15E65">
      <w:pPr>
        <w:pStyle w:val="Informacindecontacto"/>
        <w:jc w:val="both"/>
        <w:rPr>
          <w:noProof/>
          <w:lang w:bidi="es-ES"/>
        </w:rPr>
      </w:pPr>
      <w:r>
        <w:rPr>
          <w:noProof/>
          <w:lang w:bidi="es-ES"/>
        </w:rPr>
        <w:br/>
      </w:r>
    </w:p>
    <w:p w14:paraId="7FAB3E41" w14:textId="75BBBE7E" w:rsidR="00D15E65" w:rsidRDefault="00D15E65" w:rsidP="00D15E65">
      <w:pPr>
        <w:pStyle w:val="Informacindecontacto"/>
        <w:jc w:val="both"/>
        <w:rPr>
          <w:noProof/>
          <w:lang w:bidi="es-ES"/>
        </w:rPr>
      </w:pPr>
    </w:p>
    <w:p w14:paraId="199AD548" w14:textId="77777777" w:rsidR="00242FE3" w:rsidRDefault="00242FE3" w:rsidP="00D15E65">
      <w:pPr>
        <w:pStyle w:val="Informacindecontacto"/>
        <w:jc w:val="both"/>
        <w:rPr>
          <w:noProof/>
          <w:lang w:bidi="es-ES"/>
        </w:rPr>
      </w:pPr>
    </w:p>
    <w:p w14:paraId="46AE6043" w14:textId="77777777" w:rsidR="00242FE3" w:rsidRPr="00DF4512" w:rsidRDefault="00242FE3" w:rsidP="00D15E65">
      <w:pPr>
        <w:pStyle w:val="Informacindecontacto"/>
        <w:jc w:val="both"/>
        <w:rPr>
          <w:noProof/>
          <w:lang w:bidi="es-ES"/>
        </w:rPr>
      </w:pPr>
    </w:p>
    <w:p w14:paraId="399EFF36" w14:textId="77777777" w:rsidR="00AC19CD" w:rsidRDefault="00AC19CD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5EFC7F49" w14:textId="726F79C2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5: Instalar plugins necesarios</w:t>
      </w:r>
    </w:p>
    <w:p w14:paraId="003B618A" w14:textId="77777777" w:rsidR="00077F76" w:rsidRPr="00DF4512" w:rsidRDefault="00077F76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17ABF2D5" w14:textId="77777777" w:rsidR="00D15E65" w:rsidRPr="00DF4512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Instalar los siguientes plugins desde "Manage Plugins":</w:t>
      </w:r>
    </w:p>
    <w:p w14:paraId="3A8F8AA7" w14:textId="77777777" w:rsidR="00D15E65" w:rsidRPr="00DF4512" w:rsidRDefault="00D15E65" w:rsidP="00D15E65">
      <w:pPr>
        <w:pStyle w:val="Informacindecontacto"/>
        <w:numPr>
          <w:ilvl w:val="0"/>
          <w:numId w:val="20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GitHub Integration</w:t>
      </w:r>
    </w:p>
    <w:p w14:paraId="7251C077" w14:textId="14D38D7B" w:rsidR="00D15E65" w:rsidRDefault="00D15E65" w:rsidP="00D15E65">
      <w:pPr>
        <w:pStyle w:val="Informacindecontacto"/>
        <w:numPr>
          <w:ilvl w:val="0"/>
          <w:numId w:val="20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Pipeline</w:t>
      </w:r>
    </w:p>
    <w:p w14:paraId="520B3545" w14:textId="77777777" w:rsidR="00494BB3" w:rsidRDefault="00494BB3" w:rsidP="00494BB3">
      <w:pPr>
        <w:pStyle w:val="Informacindecontacto"/>
        <w:jc w:val="both"/>
        <w:rPr>
          <w:noProof/>
          <w:lang w:bidi="es-ES"/>
        </w:rPr>
      </w:pPr>
    </w:p>
    <w:p w14:paraId="224484F4" w14:textId="46226F22" w:rsidR="00494BB3" w:rsidRDefault="00494BB3" w:rsidP="00494BB3">
      <w:pPr>
        <w:pStyle w:val="Informacindecontacto"/>
        <w:jc w:val="both"/>
        <w:rPr>
          <w:noProof/>
          <w:lang w:bidi="es-ES"/>
        </w:rPr>
      </w:pPr>
      <w:r w:rsidRPr="00494BB3">
        <w:rPr>
          <w:noProof/>
          <w:lang w:bidi="es-ES"/>
        </w:rPr>
        <w:drawing>
          <wp:inline distT="0" distB="0" distL="0" distR="0" wp14:anchorId="320E36E1" wp14:editId="7EFFB045">
            <wp:extent cx="5274310" cy="3830320"/>
            <wp:effectExtent l="190500" t="190500" r="193040" b="189230"/>
            <wp:docPr id="13002635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635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B0642C" w14:textId="77777777" w:rsidR="00494BB3" w:rsidRDefault="00494BB3" w:rsidP="00494BB3">
      <w:pPr>
        <w:pStyle w:val="Informacindecontacto"/>
        <w:jc w:val="both"/>
        <w:rPr>
          <w:noProof/>
          <w:lang w:bidi="es-ES"/>
        </w:rPr>
      </w:pPr>
    </w:p>
    <w:p w14:paraId="49C00439" w14:textId="77777777" w:rsidR="00494BB3" w:rsidRPr="00DF4512" w:rsidRDefault="00494BB3" w:rsidP="00494BB3">
      <w:pPr>
        <w:pStyle w:val="Informacindecontacto"/>
        <w:jc w:val="both"/>
        <w:rPr>
          <w:noProof/>
          <w:lang w:bidi="es-ES"/>
        </w:rPr>
      </w:pPr>
    </w:p>
    <w:p w14:paraId="4011817B" w14:textId="77777777" w:rsidR="00AC19CD" w:rsidRDefault="00AC19CD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7D8E84BE" w14:textId="34807B93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6: Configurar credenciales de GitHub y Netlify</w:t>
      </w:r>
    </w:p>
    <w:p w14:paraId="683CA42C" w14:textId="77777777" w:rsidR="00494BB3" w:rsidRPr="00DF4512" w:rsidRDefault="00494BB3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66E51B6C" w14:textId="77777777" w:rsidR="005A4F34" w:rsidRPr="005A4F34" w:rsidRDefault="005A4F34" w:rsidP="005A4F34">
      <w:pPr>
        <w:pStyle w:val="Informacindecontacto"/>
        <w:jc w:val="both"/>
        <w:rPr>
          <w:noProof/>
          <w:lang w:bidi="es-ES"/>
        </w:rPr>
      </w:pPr>
      <w:r w:rsidRPr="005A4F34">
        <w:rPr>
          <w:noProof/>
          <w:lang w:bidi="es-ES"/>
        </w:rPr>
        <w:t>Este paso permite que Jenkins pueda autenticar y conectarse con los servicios externos de GitHub y Netlify para realizar acciones como clonar repositorios o desplegar sitios.</w:t>
      </w:r>
    </w:p>
    <w:p w14:paraId="7BC18591" w14:textId="265C2F00" w:rsidR="00127666" w:rsidRPr="00127666" w:rsidRDefault="00127666" w:rsidP="005A4F34">
      <w:pPr>
        <w:pStyle w:val="Informacindecontacto"/>
        <w:jc w:val="both"/>
        <w:rPr>
          <w:noProof/>
          <w:lang w:bidi="es-ES"/>
        </w:rPr>
      </w:pPr>
    </w:p>
    <w:p w14:paraId="51F5722E" w14:textId="77777777" w:rsidR="005A4F34" w:rsidRPr="005A4F34" w:rsidRDefault="005A4F34" w:rsidP="00D4018A">
      <w:pPr>
        <w:ind w:left="284"/>
        <w:rPr>
          <w:b/>
          <w:bCs/>
          <w:noProof/>
          <w:lang w:bidi="es-ES"/>
        </w:rPr>
      </w:pPr>
      <w:r w:rsidRPr="005A4F34">
        <w:rPr>
          <w:b/>
          <w:bCs/>
          <w:noProof/>
          <w:lang w:bidi="es-ES"/>
        </w:rPr>
        <w:t>1. Obtener credenciales</w:t>
      </w:r>
    </w:p>
    <w:p w14:paraId="5878BA77" w14:textId="4E5F6CB5" w:rsidR="004731B6" w:rsidRPr="005A4F34" w:rsidRDefault="00AC19CD" w:rsidP="004731B6">
      <w:pPr>
        <w:numPr>
          <w:ilvl w:val="0"/>
          <w:numId w:val="24"/>
        </w:numPr>
        <w:tabs>
          <w:tab w:val="clear" w:pos="720"/>
          <w:tab w:val="num" w:pos="993"/>
        </w:tabs>
        <w:ind w:left="1080"/>
        <w:rPr>
          <w:noProof/>
          <w:lang w:bidi="es-ES"/>
        </w:rPr>
      </w:pPr>
      <w:r w:rsidRPr="004731B6">
        <w:rPr>
          <w:noProof/>
          <w:lang w:bidi="es-ES"/>
        </w:rPr>
        <w:drawing>
          <wp:anchor distT="0" distB="0" distL="114300" distR="114300" simplePos="0" relativeHeight="251721728" behindDoc="0" locked="0" layoutInCell="1" allowOverlap="1" wp14:anchorId="6FD39BE0" wp14:editId="28DAFC6D">
            <wp:simplePos x="0" y="0"/>
            <wp:positionH relativeFrom="margin">
              <wp:align>left</wp:align>
            </wp:positionH>
            <wp:positionV relativeFrom="paragraph">
              <wp:posOffset>555307</wp:posOffset>
            </wp:positionV>
            <wp:extent cx="5274310" cy="2836545"/>
            <wp:effectExtent l="190500" t="190500" r="193040" b="192405"/>
            <wp:wrapTopAndBottom/>
            <wp:docPr id="46504529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45296" name="Imagen 1" descr="Captura de pantalla de computadora&#10;&#10;El contenido generado por IA puede ser incorrec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A4F34" w:rsidRPr="005A4F34">
        <w:rPr>
          <w:b/>
          <w:bCs/>
          <w:noProof/>
          <w:lang w:bidi="es-ES"/>
        </w:rPr>
        <w:t>GitHub</w:t>
      </w:r>
      <w:r w:rsidR="005A4F34" w:rsidRPr="005A4F34">
        <w:rPr>
          <w:noProof/>
          <w:lang w:bidi="es-ES"/>
        </w:rPr>
        <w:t xml:space="preserve">: Crear un token de acceso personal (PAT) desde </w:t>
      </w:r>
      <w:hyperlink r:id="rId28" w:history="1">
        <w:r w:rsidR="005A4F34" w:rsidRPr="005A4F34">
          <w:rPr>
            <w:rStyle w:val="Hipervnculo"/>
            <w:noProof/>
            <w:lang w:bidi="es-ES"/>
          </w:rPr>
          <w:t>https://github.com/settings/tokens</w:t>
        </w:r>
      </w:hyperlink>
      <w:r w:rsidR="005A4F34" w:rsidRPr="005A4F34">
        <w:rPr>
          <w:noProof/>
          <w:lang w:bidi="es-ES"/>
        </w:rPr>
        <w:t>, con acceso de lectura al repositorio.</w:t>
      </w:r>
    </w:p>
    <w:p w14:paraId="0D961AC6" w14:textId="4BFD1D3E" w:rsidR="00D4018A" w:rsidRDefault="00AC19CD" w:rsidP="00D4018A">
      <w:pPr>
        <w:numPr>
          <w:ilvl w:val="0"/>
          <w:numId w:val="24"/>
        </w:numPr>
        <w:tabs>
          <w:tab w:val="clear" w:pos="720"/>
          <w:tab w:val="num" w:pos="993"/>
        </w:tabs>
        <w:ind w:left="1080"/>
        <w:rPr>
          <w:noProof/>
          <w:lang w:bidi="es-ES"/>
        </w:rPr>
      </w:pPr>
      <w:r w:rsidRPr="00DA58A1">
        <w:rPr>
          <w:noProof/>
          <w:lang w:bidi="es-ES"/>
        </w:rPr>
        <w:drawing>
          <wp:anchor distT="0" distB="0" distL="114300" distR="114300" simplePos="0" relativeHeight="251722752" behindDoc="0" locked="0" layoutInCell="1" allowOverlap="1" wp14:anchorId="4A3CBA0C" wp14:editId="020F87D7">
            <wp:simplePos x="0" y="0"/>
            <wp:positionH relativeFrom="margin">
              <wp:align>left</wp:align>
            </wp:positionH>
            <wp:positionV relativeFrom="paragraph">
              <wp:posOffset>3482340</wp:posOffset>
            </wp:positionV>
            <wp:extent cx="5274310" cy="2884170"/>
            <wp:effectExtent l="190500" t="190500" r="193040" b="182880"/>
            <wp:wrapTopAndBottom/>
            <wp:docPr id="38672682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26826" name="Imagen 1" descr="Captura de pantalla de computadora&#10;&#10;El contenido generado por IA puede ser incorrecto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A4F34" w:rsidRPr="005A4F34">
        <w:rPr>
          <w:b/>
          <w:bCs/>
          <w:noProof/>
          <w:lang w:bidi="es-ES"/>
        </w:rPr>
        <w:t>Netlify</w:t>
      </w:r>
      <w:r w:rsidR="005A4F34" w:rsidRPr="005A4F34">
        <w:rPr>
          <w:noProof/>
          <w:lang w:bidi="es-ES"/>
        </w:rPr>
        <w:t xml:space="preserve">: Crear un token desde </w:t>
      </w:r>
      <w:hyperlink r:id="rId30" w:history="1">
        <w:r w:rsidR="005A4F34" w:rsidRPr="005A4F34">
          <w:rPr>
            <w:rStyle w:val="Hipervnculo"/>
            <w:noProof/>
            <w:lang w:bidi="es-ES"/>
          </w:rPr>
          <w:t>https://app.netlify.com/user/applications</w:t>
        </w:r>
      </w:hyperlink>
      <w:r w:rsidR="005A4F34" w:rsidRPr="005A4F34">
        <w:rPr>
          <w:noProof/>
          <w:lang w:bidi="es-ES"/>
        </w:rPr>
        <w:t>.</w:t>
      </w:r>
    </w:p>
    <w:p w14:paraId="6D3ED77E" w14:textId="3F4EC58A" w:rsidR="004731B6" w:rsidRDefault="004731B6" w:rsidP="004731B6">
      <w:pPr>
        <w:rPr>
          <w:noProof/>
          <w:lang w:bidi="es-ES"/>
        </w:rPr>
      </w:pPr>
    </w:p>
    <w:p w14:paraId="13A4A274" w14:textId="599550E6" w:rsidR="005A4F34" w:rsidRPr="003D6A9C" w:rsidRDefault="005A4F34" w:rsidP="00D4018A">
      <w:pPr>
        <w:ind w:left="284"/>
        <w:rPr>
          <w:noProof/>
          <w:lang w:val="en-GB" w:bidi="es-ES"/>
        </w:rPr>
      </w:pPr>
      <w:r w:rsidRPr="005A4F34">
        <w:rPr>
          <w:b/>
          <w:bCs/>
          <w:noProof/>
          <w:lang w:val="en-GB" w:bidi="es-ES"/>
        </w:rPr>
        <w:lastRenderedPageBreak/>
        <w:t>2. Añadir a Jenkins</w:t>
      </w:r>
    </w:p>
    <w:p w14:paraId="2DF8FE61" w14:textId="77777777" w:rsidR="005A4F34" w:rsidRPr="005A4F34" w:rsidRDefault="005A4F34" w:rsidP="00D4018A">
      <w:pPr>
        <w:ind w:left="284"/>
        <w:rPr>
          <w:noProof/>
          <w:lang w:val="en-GB" w:bidi="es-ES"/>
        </w:rPr>
      </w:pPr>
      <w:r w:rsidRPr="005A4F34">
        <w:rPr>
          <w:noProof/>
          <w:lang w:val="en-GB" w:bidi="es-ES"/>
        </w:rPr>
        <w:t xml:space="preserve">Desde "Manage Jenkins </w:t>
      </w:r>
      <w:r w:rsidRPr="005A4F34">
        <w:rPr>
          <w:rFonts w:ascii="Times New Roman" w:hAnsi="Times New Roman" w:cs="Times New Roman"/>
          <w:noProof/>
          <w:lang w:val="en-GB" w:bidi="es-ES"/>
        </w:rPr>
        <w:t>→</w:t>
      </w:r>
      <w:r w:rsidRPr="005A4F34">
        <w:rPr>
          <w:noProof/>
          <w:lang w:val="en-GB" w:bidi="es-ES"/>
        </w:rPr>
        <w:t xml:space="preserve"> Credentials </w:t>
      </w:r>
      <w:r w:rsidRPr="005A4F34">
        <w:rPr>
          <w:rFonts w:ascii="Times New Roman" w:hAnsi="Times New Roman" w:cs="Times New Roman"/>
          <w:noProof/>
          <w:lang w:val="en-GB" w:bidi="es-ES"/>
        </w:rPr>
        <w:t>→</w:t>
      </w:r>
      <w:r w:rsidRPr="005A4F34">
        <w:rPr>
          <w:noProof/>
          <w:lang w:val="en-GB" w:bidi="es-ES"/>
        </w:rPr>
        <w:t xml:space="preserve"> Global </w:t>
      </w:r>
      <w:r w:rsidRPr="005A4F34">
        <w:rPr>
          <w:rFonts w:ascii="Times New Roman" w:hAnsi="Times New Roman" w:cs="Times New Roman"/>
          <w:noProof/>
          <w:lang w:val="en-GB" w:bidi="es-ES"/>
        </w:rPr>
        <w:t>→</w:t>
      </w:r>
      <w:r w:rsidRPr="005A4F34">
        <w:rPr>
          <w:noProof/>
          <w:lang w:val="en-GB" w:bidi="es-ES"/>
        </w:rPr>
        <w:t xml:space="preserve"> Add Credentials":</w:t>
      </w:r>
    </w:p>
    <w:p w14:paraId="44439898" w14:textId="77777777" w:rsidR="005A4F34" w:rsidRPr="005A4F34" w:rsidRDefault="005A4F34" w:rsidP="00D4018A">
      <w:pPr>
        <w:numPr>
          <w:ilvl w:val="0"/>
          <w:numId w:val="25"/>
        </w:numPr>
        <w:tabs>
          <w:tab w:val="clear" w:pos="720"/>
          <w:tab w:val="num" w:pos="993"/>
        </w:tabs>
        <w:ind w:left="993" w:hanging="284"/>
        <w:rPr>
          <w:noProof/>
          <w:lang w:bidi="es-ES"/>
        </w:rPr>
      </w:pPr>
      <w:r w:rsidRPr="005A4F34">
        <w:rPr>
          <w:b/>
          <w:bCs/>
          <w:noProof/>
          <w:lang w:bidi="es-ES"/>
        </w:rPr>
        <w:t>GitHub</w:t>
      </w:r>
      <w:r w:rsidRPr="005A4F34">
        <w:rPr>
          <w:noProof/>
          <w:lang w:bidi="es-ES"/>
        </w:rPr>
        <w:t>:</w:t>
      </w:r>
    </w:p>
    <w:p w14:paraId="7041D263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hanging="447"/>
        <w:rPr>
          <w:noProof/>
          <w:lang w:bidi="es-ES"/>
        </w:rPr>
      </w:pPr>
      <w:r w:rsidRPr="005A4F34">
        <w:rPr>
          <w:noProof/>
          <w:lang w:bidi="es-ES"/>
        </w:rPr>
        <w:t>Kind: Secret text</w:t>
      </w:r>
    </w:p>
    <w:p w14:paraId="283111A2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hanging="447"/>
        <w:rPr>
          <w:noProof/>
          <w:lang w:bidi="es-ES"/>
        </w:rPr>
      </w:pPr>
      <w:r w:rsidRPr="005A4F34">
        <w:rPr>
          <w:noProof/>
          <w:lang w:bidi="es-ES"/>
        </w:rPr>
        <w:t>Secret: [token GitHub]</w:t>
      </w:r>
    </w:p>
    <w:p w14:paraId="7D7E3C74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hanging="447"/>
        <w:rPr>
          <w:noProof/>
          <w:lang w:bidi="es-ES"/>
        </w:rPr>
      </w:pPr>
      <w:r w:rsidRPr="005A4F34">
        <w:rPr>
          <w:noProof/>
          <w:lang w:bidi="es-ES"/>
        </w:rPr>
        <w:t>ID: github-token</w:t>
      </w:r>
    </w:p>
    <w:p w14:paraId="6EE22EB7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Description: Token GitHub para Jenkins</w:t>
      </w:r>
    </w:p>
    <w:p w14:paraId="762716FE" w14:textId="77777777" w:rsidR="005A4F34" w:rsidRPr="005A4F34" w:rsidRDefault="005A4F34" w:rsidP="005A4F34">
      <w:pPr>
        <w:numPr>
          <w:ilvl w:val="0"/>
          <w:numId w:val="25"/>
        </w:numPr>
        <w:tabs>
          <w:tab w:val="clear" w:pos="720"/>
          <w:tab w:val="num" w:pos="993"/>
        </w:tabs>
        <w:ind w:left="993" w:hanging="284"/>
        <w:rPr>
          <w:noProof/>
          <w:lang w:bidi="es-ES"/>
        </w:rPr>
      </w:pPr>
      <w:r w:rsidRPr="005A4F34">
        <w:rPr>
          <w:b/>
          <w:bCs/>
          <w:noProof/>
          <w:lang w:bidi="es-ES"/>
        </w:rPr>
        <w:t>Netlify</w:t>
      </w:r>
      <w:r w:rsidRPr="005A4F34">
        <w:rPr>
          <w:noProof/>
          <w:lang w:bidi="es-ES"/>
        </w:rPr>
        <w:t>:</w:t>
      </w:r>
    </w:p>
    <w:p w14:paraId="54A9F97F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Kind: Secret text</w:t>
      </w:r>
    </w:p>
    <w:p w14:paraId="17D55448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418"/>
        </w:tabs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Secret: [token Netlify]</w:t>
      </w:r>
    </w:p>
    <w:p w14:paraId="6E0F0B25" w14:textId="77777777" w:rsidR="005A4F34" w:rsidRPr="005A4F34" w:rsidRDefault="005A4F34" w:rsidP="005A4F34">
      <w:pPr>
        <w:numPr>
          <w:ilvl w:val="1"/>
          <w:numId w:val="25"/>
        </w:numPr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ID: netlify-token</w:t>
      </w:r>
    </w:p>
    <w:p w14:paraId="09F85A0A" w14:textId="13621CC2" w:rsidR="00DA58A1" w:rsidRDefault="005A4F34" w:rsidP="00DA58A1">
      <w:pPr>
        <w:numPr>
          <w:ilvl w:val="1"/>
          <w:numId w:val="25"/>
        </w:numPr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Description: Token Netlify para despliegue</w:t>
      </w:r>
    </w:p>
    <w:p w14:paraId="65754B8C" w14:textId="77777777" w:rsidR="00DA58A1" w:rsidRDefault="00DA58A1" w:rsidP="00DA58A1">
      <w:pPr>
        <w:tabs>
          <w:tab w:val="left" w:pos="284"/>
        </w:tabs>
        <w:ind w:left="284"/>
        <w:rPr>
          <w:noProof/>
          <w:lang w:bidi="es-ES"/>
        </w:rPr>
      </w:pPr>
    </w:p>
    <w:p w14:paraId="3A3B4DB0" w14:textId="11F7177F" w:rsidR="00DA58A1" w:rsidRDefault="00AC19CD" w:rsidP="00DA58A1">
      <w:pPr>
        <w:tabs>
          <w:tab w:val="left" w:pos="284"/>
        </w:tabs>
        <w:ind w:left="284"/>
        <w:rPr>
          <w:noProof/>
          <w:lang w:bidi="es-ES"/>
        </w:rPr>
      </w:pPr>
      <w:r w:rsidRPr="004731B6">
        <w:rPr>
          <w:noProof/>
          <w:lang w:bidi="es-ES"/>
        </w:rPr>
        <w:drawing>
          <wp:anchor distT="0" distB="0" distL="114300" distR="114300" simplePos="0" relativeHeight="251723776" behindDoc="0" locked="0" layoutInCell="1" allowOverlap="1" wp14:anchorId="465F7DD6" wp14:editId="4E5587A2">
            <wp:simplePos x="0" y="0"/>
            <wp:positionH relativeFrom="margin">
              <wp:align>center</wp:align>
            </wp:positionH>
            <wp:positionV relativeFrom="paragraph">
              <wp:posOffset>381000</wp:posOffset>
            </wp:positionV>
            <wp:extent cx="6330908" cy="3471862"/>
            <wp:effectExtent l="0" t="0" r="0" b="0"/>
            <wp:wrapTopAndBottom/>
            <wp:docPr id="108264191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5102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908" cy="3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58A1">
        <w:rPr>
          <w:noProof/>
          <w:lang w:bidi="es-ES"/>
        </w:rPr>
        <w:t>En ambos casos encontraremos esto:</w:t>
      </w:r>
    </w:p>
    <w:p w14:paraId="533B4952" w14:textId="610B84EB" w:rsidR="00DA58A1" w:rsidRDefault="00DA58A1" w:rsidP="00D4018A">
      <w:pPr>
        <w:rPr>
          <w:noProof/>
          <w:lang w:bidi="es-ES"/>
        </w:rPr>
      </w:pPr>
    </w:p>
    <w:p w14:paraId="3F222D2D" w14:textId="6505365D" w:rsidR="00DA58A1" w:rsidRDefault="00DA58A1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6202E634" w14:textId="77777777" w:rsidR="00D4018A" w:rsidRPr="003D6A9C" w:rsidRDefault="00D4018A" w:rsidP="00D4018A">
      <w:pPr>
        <w:ind w:left="284"/>
        <w:rPr>
          <w:b/>
          <w:bCs/>
          <w:noProof/>
          <w:lang w:bidi="es-ES"/>
        </w:rPr>
      </w:pPr>
      <w:r w:rsidRPr="003D6A9C">
        <w:rPr>
          <w:b/>
          <w:bCs/>
          <w:noProof/>
          <w:lang w:bidi="es-ES"/>
        </w:rPr>
        <w:lastRenderedPageBreak/>
        <w:t>3. Uso en Jenkinsfile</w:t>
      </w:r>
    </w:p>
    <w:p w14:paraId="60BEAF16" w14:textId="5333A32F" w:rsidR="005A4F34" w:rsidRPr="00D4018A" w:rsidRDefault="00D4018A" w:rsidP="00D4018A">
      <w:pPr>
        <w:ind w:left="284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FD8395" wp14:editId="09F6E50A">
                <wp:simplePos x="0" y="0"/>
                <wp:positionH relativeFrom="margin">
                  <wp:align>left</wp:align>
                </wp:positionH>
                <wp:positionV relativeFrom="paragraph">
                  <wp:posOffset>309245</wp:posOffset>
                </wp:positionV>
                <wp:extent cx="4826635" cy="1228725"/>
                <wp:effectExtent l="0" t="0" r="0" b="9525"/>
                <wp:wrapTopAndBottom/>
                <wp:docPr id="2005372399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635" cy="122872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54DA18" w14:textId="77777777" w:rsidR="00D4018A" w:rsidRPr="00D4018A" w:rsidRDefault="00D4018A" w:rsidP="00D4018A">
                            <w:pPr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</w:pPr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withCredentials([string(credentialsId: 'netlify-token', variable: 'NETLIFY_TOKEN')]) {</w:t>
                            </w:r>
                          </w:p>
                          <w:p w14:paraId="363F9B7E" w14:textId="77777777" w:rsidR="00D4018A" w:rsidRPr="00D4018A" w:rsidRDefault="00D4018A" w:rsidP="00D4018A">
                            <w:pPr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</w:pPr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 xml:space="preserve">    sh 'echo "Usando token: $NETLIFY_TOKEN"'</w:t>
                            </w:r>
                          </w:p>
                          <w:p w14:paraId="03005F9F" w14:textId="413D11A8" w:rsidR="005A4F34" w:rsidRPr="00D941CB" w:rsidRDefault="00D4018A" w:rsidP="00D4018A">
                            <w:pPr>
                              <w:rPr>
                                <w:lang w:val="en-GB"/>
                              </w:rPr>
                            </w:pPr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FD8395" id="_x0000_s1029" style="position:absolute;left:0;text-align:left;margin-left:0;margin-top:24.35pt;width:380.05pt;height:96.75pt;z-index:251682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" fillcolor="#1c302a" stroked="f" strokeweight=".5pt">
                <v:textbox>
                  <w:txbxContent>
                    <w:p w14:paraId="3454DA18" w14:textId="77777777" w:rsidR="00D4018A" w:rsidRPr="00D4018A" w:rsidRDefault="00D4018A" w:rsidP="00D4018A">
                      <w:pPr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</w:pPr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withCredentials([string(credentialsId: 'netlify-token', variable: 'NETLIFY_TOKEN')]) {</w:t>
                      </w:r>
                    </w:p>
                    <w:p w14:paraId="363F9B7E" w14:textId="77777777" w:rsidR="00D4018A" w:rsidRPr="00D4018A" w:rsidRDefault="00D4018A" w:rsidP="00D4018A">
                      <w:pPr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</w:pPr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 xml:space="preserve">    sh 'echo "Usando token: $NETLIFY_TOKEN"'</w:t>
                      </w:r>
                    </w:p>
                    <w:p w14:paraId="03005F9F" w14:textId="413D11A8" w:rsidR="005A4F34" w:rsidRPr="00D941CB" w:rsidRDefault="00D4018A" w:rsidP="00D4018A">
                      <w:pPr>
                        <w:rPr>
                          <w:lang w:val="en-GB"/>
                        </w:rPr>
                      </w:pPr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}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D4018A">
        <w:rPr>
          <w:noProof/>
          <w:lang w:bidi="es-ES"/>
        </w:rPr>
        <w:t>Dentro del pipeline, se puede usar:</w:t>
      </w:r>
    </w:p>
    <w:p w14:paraId="1F6FE458" w14:textId="5C076F98" w:rsidR="00270224" w:rsidRDefault="00270224">
      <w:pPr>
        <w:rPr>
          <w:b/>
          <w:bCs/>
          <w:noProof/>
          <w:lang w:bidi="es-ES"/>
        </w:rPr>
      </w:pPr>
    </w:p>
    <w:p w14:paraId="51258FD1" w14:textId="77777777" w:rsidR="00AC19CD" w:rsidRDefault="00AC19CD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662ECD1E" w14:textId="2450F722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7: Crear archivo Jenkinsfile</w:t>
      </w:r>
    </w:p>
    <w:p w14:paraId="7B8184B4" w14:textId="77777777" w:rsidR="005F4974" w:rsidRPr="00DF4512" w:rsidRDefault="005F4974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2C7FE54C" w14:textId="08D7513B" w:rsidR="00D15E65" w:rsidRPr="00DF4512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Crear un archivo Jenkinsfile en el repositorio con la siguiente estructura:</w:t>
      </w:r>
    </w:p>
    <w:p w14:paraId="3B7F1FA0" w14:textId="2FB9575A" w:rsidR="00270224" w:rsidRPr="00270224" w:rsidRDefault="00270224" w:rsidP="00D15E65">
      <w:pPr>
        <w:pStyle w:val="Informacindecontacto"/>
        <w:jc w:val="left"/>
        <w:rPr>
          <w:noProof/>
          <w:lang w:bidi="es-ES"/>
        </w:rPr>
      </w:pPr>
    </w:p>
    <w:p w14:paraId="2B7FCCFE" w14:textId="7458D2F6" w:rsidR="00270224" w:rsidRDefault="00270224" w:rsidP="00D15E65">
      <w:pPr>
        <w:pStyle w:val="Informacindecontacto"/>
        <w:jc w:val="left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E7151A7" wp14:editId="687FE94E">
                <wp:simplePos x="0" y="0"/>
                <wp:positionH relativeFrom="margin">
                  <wp:posOffset>-647700</wp:posOffset>
                </wp:positionH>
                <wp:positionV relativeFrom="paragraph">
                  <wp:posOffset>133351</wp:posOffset>
                </wp:positionV>
                <wp:extent cx="6619557" cy="6743700"/>
                <wp:effectExtent l="0" t="0" r="10160" b="0"/>
                <wp:wrapNone/>
                <wp:docPr id="600105350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9557" cy="6743700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3EEED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pipeline {</w:t>
                            </w:r>
                          </w:p>
                          <w:p w14:paraId="055DDCFE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agent any</w:t>
                            </w:r>
                          </w:p>
                          <w:p w14:paraId="7CF3ADCC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environment {</w:t>
                            </w:r>
                          </w:p>
                          <w:p w14:paraId="2B5F6DC9" w14:textId="77777777" w:rsidR="00270224" w:rsidRPr="00490ACB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490ACB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      // Variables de entorno para los tokens</w:t>
                            </w:r>
                          </w:p>
                          <w:p w14:paraId="07038978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NETLIFY_TOKEN = credentials('netlify-token')</w:t>
                            </w:r>
                            <w:r w:rsidRPr="00AE7528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// Se obtiene el token de Netlify desde las credenciales de Jenkins</w:t>
                            </w:r>
                          </w:p>
                          <w:p w14:paraId="2DBD8514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GITHUB_TOKEN = credentials('github-token')  </w:t>
                            </w:r>
                            <w:r w:rsidRPr="00AE7528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// Se obtiene el token de GitHub desde las credenciales de Jenkins</w:t>
                            </w:r>
                          </w:p>
                          <w:p w14:paraId="5AA72AD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}</w:t>
                            </w:r>
                          </w:p>
                          <w:p w14:paraId="5A23DE30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stages {</w:t>
                            </w:r>
                          </w:p>
                          <w:p w14:paraId="2D0FADFB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stage('Checkout') {</w:t>
                            </w:r>
                          </w:p>
                          <w:p w14:paraId="4D924828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steps {</w:t>
                            </w:r>
                          </w:p>
                          <w:p w14:paraId="7FE6F56D" w14:textId="77777777" w:rsidR="00270224" w:rsidRPr="00AE7528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AE7528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// Clonamos el repositorio de GitHub usando las credenciales</w:t>
                            </w:r>
                          </w:p>
                          <w:p w14:paraId="5A626110" w14:textId="77777777" w:rsidR="00270224" w:rsidRPr="00490ACB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490A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</w:t>
                            </w:r>
                            <w:r w:rsidRPr="00490A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git credentialsId: 'github-token', url: 'https://github.com/Mabarea/TFG_MiguelBarea.git'</w:t>
                            </w:r>
                          </w:p>
                          <w:p w14:paraId="0B32966E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</w:t>
                            </w: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}</w:t>
                            </w:r>
                          </w:p>
                          <w:p w14:paraId="2EC1B7D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}</w:t>
                            </w:r>
                          </w:p>
                          <w:p w14:paraId="58B70162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stage('Build') {</w:t>
                            </w:r>
                          </w:p>
                          <w:p w14:paraId="7FBCE89C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steps {</w:t>
                            </w:r>
                          </w:p>
                          <w:p w14:paraId="0D34AAF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echo "No hay build porque es HTML estático"</w:t>
                            </w:r>
                          </w:p>
                          <w:p w14:paraId="388FE780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}</w:t>
                            </w:r>
                          </w:p>
                          <w:p w14:paraId="03B0F990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}</w:t>
                            </w:r>
                          </w:p>
                          <w:p w14:paraId="3762B78B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stage('Deploy') {</w:t>
                            </w:r>
                          </w:p>
                          <w:p w14:paraId="61282C1B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steps {</w:t>
                            </w:r>
                          </w:p>
                          <w:p w14:paraId="5D30F521" w14:textId="77777777" w:rsidR="00270224" w:rsidRPr="00AE7528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AE7528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// Desplegamos el código a Netlify usando su API</w:t>
                            </w:r>
                          </w:p>
                          <w:p w14:paraId="3A38CD5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</w:t>
                            </w: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withCredentials([string(credentialsId: 'netlify-token', variable: 'NETLIFY_TOKEN')]) {</w:t>
                            </w:r>
                          </w:p>
                          <w:p w14:paraId="302AD1C9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sh '''</w:t>
                            </w:r>
                          </w:p>
                          <w:p w14:paraId="75BEC88F" w14:textId="77777777" w:rsidR="00270224" w:rsidRPr="00270224" w:rsidRDefault="00270224" w:rsidP="00270224">
                            <w:pPr>
                              <w:spacing w:line="276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curl -H "Authorization: Bearer ${NETLIFY_TOKEN}" \</w:t>
                            </w:r>
                          </w:p>
                          <w:p w14:paraId="33210D29" w14:textId="77777777" w:rsidR="00270224" w:rsidRPr="00270224" w:rsidRDefault="00270224" w:rsidP="00270224">
                            <w:pPr>
                              <w:spacing w:line="276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     -F "file=@index.html" \</w:t>
                            </w:r>
                          </w:p>
                          <w:p w14:paraId="1602B770" w14:textId="77777777" w:rsidR="00270224" w:rsidRPr="00270224" w:rsidRDefault="00270224" w:rsidP="00270224">
                            <w:pPr>
                              <w:spacing w:line="276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     https://api.netlify.com/api/v1/sites/TU_SITE_ID/deploys</w:t>
                            </w:r>
                          </w:p>
                          <w:p w14:paraId="0143F97D" w14:textId="77777777" w:rsidR="00270224" w:rsidRPr="00270224" w:rsidRDefault="00270224" w:rsidP="00270224">
                            <w:pPr>
                              <w:spacing w:before="0" w:after="0" w:line="276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'''</w:t>
                            </w:r>
                          </w:p>
                          <w:p w14:paraId="27C6F3EC" w14:textId="77777777" w:rsidR="00270224" w:rsidRPr="00270224" w:rsidRDefault="00270224" w:rsidP="00490ACB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}</w:t>
                            </w:r>
                          </w:p>
                          <w:p w14:paraId="16887177" w14:textId="77777777" w:rsidR="00270224" w:rsidRPr="00270224" w:rsidRDefault="00270224" w:rsidP="00490ACB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}</w:t>
                            </w:r>
                          </w:p>
                          <w:p w14:paraId="004008F4" w14:textId="484C993B" w:rsidR="00270224" w:rsidRPr="00270224" w:rsidRDefault="00270224" w:rsidP="00490ACB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}</w:t>
                            </w:r>
                          </w:p>
                          <w:p w14:paraId="3AB64E93" w14:textId="77777777" w:rsidR="00270224" w:rsidRPr="00270224" w:rsidRDefault="00270224" w:rsidP="00490ACB">
                            <w:pPr>
                              <w:spacing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}</w:t>
                            </w:r>
                          </w:p>
                          <w:p w14:paraId="5B252983" w14:textId="7EF13733" w:rsidR="00270224" w:rsidRPr="00270224" w:rsidRDefault="00270224" w:rsidP="00490ACB">
                            <w:pPr>
                              <w:spacing w:line="276" w:lineRule="auto"/>
                              <w:contextualSpacing/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7151A7" id="_x0000_s1030" style="position:absolute;margin-left:-51pt;margin-top:10.5pt;width:521.2pt;height:531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" fillcolor="#1c302a" stroked="f" strokeweight=".5pt">
                <v:textbox>
                  <w:txbxContent>
                    <w:p w14:paraId="2C3EEED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pipeline {</w:t>
                      </w:r>
                    </w:p>
                    <w:p w14:paraId="055DDCFE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agent any</w:t>
                      </w:r>
                    </w:p>
                    <w:p w14:paraId="7CF3ADCC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environment {</w:t>
                      </w:r>
                    </w:p>
                    <w:p w14:paraId="2B5F6DC9" w14:textId="77777777" w:rsidR="00270224" w:rsidRPr="00490ACB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</w:pPr>
                      <w:r w:rsidRPr="00490ACB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      // Variables de entorno para los tokens</w:t>
                      </w:r>
                    </w:p>
                    <w:p w14:paraId="07038978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NETLIFY_TOKEN = credentials('netlify-token')</w:t>
                      </w:r>
                      <w:r w:rsidRPr="00AE7528">
                        <w:rPr>
                          <w:rFonts w:ascii="Courier New" w:eastAsia="Times New Roman" w:hAnsi="Courier New" w:cs="Courier New"/>
                          <w:i/>
                          <w:iCs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// Se obtiene el token de Netlify desde las credenciales de Jenkins</w:t>
                      </w:r>
                    </w:p>
                    <w:p w14:paraId="2DBD8514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GITHUB_TOKEN = credentials('github-token')  </w:t>
                      </w:r>
                      <w:r w:rsidRPr="00AE7528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// Se obtiene el token de GitHub desde las credenciales de Jenkins</w:t>
                      </w:r>
                    </w:p>
                    <w:p w14:paraId="5AA72AD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}</w:t>
                      </w:r>
                    </w:p>
                    <w:p w14:paraId="5A23DE30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stages {</w:t>
                      </w:r>
                    </w:p>
                    <w:p w14:paraId="2D0FADFB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stage('Checkout') {</w:t>
                      </w:r>
                    </w:p>
                    <w:p w14:paraId="4D924828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steps {</w:t>
                      </w:r>
                    </w:p>
                    <w:p w14:paraId="7FE6F56D" w14:textId="77777777" w:rsidR="00270224" w:rsidRPr="00AE7528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</w:pPr>
                      <w:r w:rsidRPr="00AE7528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              // Clonamos el repositorio de GitHub usando las credenciales</w:t>
                      </w:r>
                    </w:p>
                    <w:p w14:paraId="5A626110" w14:textId="77777777" w:rsidR="00270224" w:rsidRPr="00490ACB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490A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    </w:t>
                      </w:r>
                      <w:r w:rsidRPr="00490A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git credentialsId: 'github-token', url: 'https://github.com/Mabarea/TFG_MiguelBarea.git'</w:t>
                      </w:r>
                    </w:p>
                    <w:p w14:paraId="0B32966E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</w:t>
                      </w: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}</w:t>
                      </w:r>
                    </w:p>
                    <w:p w14:paraId="2EC1B7D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}</w:t>
                      </w:r>
                    </w:p>
                    <w:p w14:paraId="58B70162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stage('Build') {</w:t>
                      </w:r>
                    </w:p>
                    <w:p w14:paraId="7FBCE89C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steps {</w:t>
                      </w:r>
                    </w:p>
                    <w:p w14:paraId="0D34AAF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    echo "No hay build porque es HTML estático"</w:t>
                      </w:r>
                    </w:p>
                    <w:p w14:paraId="388FE780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}</w:t>
                      </w:r>
                    </w:p>
                    <w:p w14:paraId="03B0F990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}</w:t>
                      </w:r>
                    </w:p>
                    <w:p w14:paraId="3762B78B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stage('Deploy') {</w:t>
                      </w:r>
                    </w:p>
                    <w:p w14:paraId="61282C1B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steps {</w:t>
                      </w:r>
                    </w:p>
                    <w:p w14:paraId="5D30F521" w14:textId="77777777" w:rsidR="00270224" w:rsidRPr="00AE7528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</w:pPr>
                      <w:r w:rsidRPr="00AE7528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              // Desplegamos el código a Netlify usando su API</w:t>
                      </w:r>
                    </w:p>
                    <w:p w14:paraId="3A38CD5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    </w:t>
                      </w: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withCredentials([string(credentialsId: 'netlify-token', variable: 'NETLIFY_TOKEN')]) {</w:t>
                      </w:r>
                    </w:p>
                    <w:p w14:paraId="302AD1C9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sh '''</w:t>
                      </w:r>
                    </w:p>
                    <w:p w14:paraId="75BEC88F" w14:textId="77777777" w:rsidR="00270224" w:rsidRPr="00270224" w:rsidRDefault="00270224" w:rsidP="00270224">
                      <w:pPr>
                        <w:spacing w:line="276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curl -H "Authorization: Bearer ${NETLIFY_TOKEN}" \</w:t>
                      </w:r>
                    </w:p>
                    <w:p w14:paraId="33210D29" w14:textId="77777777" w:rsidR="00270224" w:rsidRPr="00270224" w:rsidRDefault="00270224" w:rsidP="00270224">
                      <w:pPr>
                        <w:spacing w:line="276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     -F "file=@index.html" \</w:t>
                      </w:r>
                    </w:p>
                    <w:p w14:paraId="1602B770" w14:textId="77777777" w:rsidR="00270224" w:rsidRPr="00270224" w:rsidRDefault="00270224" w:rsidP="00270224">
                      <w:pPr>
                        <w:spacing w:line="276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     https://api.netlify.com/api/v1/sites/TU_SITE_ID/deploys</w:t>
                      </w:r>
                    </w:p>
                    <w:p w14:paraId="0143F97D" w14:textId="77777777" w:rsidR="00270224" w:rsidRPr="00270224" w:rsidRDefault="00270224" w:rsidP="00270224">
                      <w:pPr>
                        <w:spacing w:before="0" w:after="0" w:line="276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'''</w:t>
                      </w:r>
                    </w:p>
                    <w:p w14:paraId="27C6F3EC" w14:textId="77777777" w:rsidR="00270224" w:rsidRPr="00270224" w:rsidRDefault="00270224" w:rsidP="00490ACB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}</w:t>
                      </w:r>
                    </w:p>
                    <w:p w14:paraId="16887177" w14:textId="77777777" w:rsidR="00270224" w:rsidRPr="00270224" w:rsidRDefault="00270224" w:rsidP="00490ACB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}</w:t>
                      </w:r>
                    </w:p>
                    <w:p w14:paraId="004008F4" w14:textId="484C993B" w:rsidR="00270224" w:rsidRPr="00270224" w:rsidRDefault="00270224" w:rsidP="00490ACB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}</w:t>
                      </w:r>
                    </w:p>
                    <w:p w14:paraId="3AB64E93" w14:textId="77777777" w:rsidR="00270224" w:rsidRPr="00270224" w:rsidRDefault="00270224" w:rsidP="00490ACB">
                      <w:pPr>
                        <w:spacing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}</w:t>
                      </w:r>
                    </w:p>
                    <w:p w14:paraId="5B252983" w14:textId="7EF13733" w:rsidR="00270224" w:rsidRPr="00270224" w:rsidRDefault="00270224" w:rsidP="00490ACB">
                      <w:pPr>
                        <w:spacing w:line="276" w:lineRule="auto"/>
                        <w:contextualSpacing/>
                        <w:rPr>
                          <w:sz w:val="18"/>
                          <w:szCs w:val="18"/>
                          <w:lang w:val="en-GB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}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7B8E10F" w14:textId="1E88CCD5" w:rsidR="00270224" w:rsidRDefault="00270224" w:rsidP="00D15E65">
      <w:pPr>
        <w:pStyle w:val="Informacindecontacto"/>
        <w:jc w:val="left"/>
        <w:rPr>
          <w:noProof/>
          <w:lang w:bidi="es-ES"/>
        </w:rPr>
      </w:pPr>
    </w:p>
    <w:p w14:paraId="38F9E8A6" w14:textId="27F5574D" w:rsidR="00D15E65" w:rsidRPr="00DF4512" w:rsidRDefault="00D15E65" w:rsidP="00D15E65">
      <w:pPr>
        <w:pStyle w:val="Informacindecontacto"/>
        <w:jc w:val="left"/>
        <w:rPr>
          <w:noProof/>
          <w:lang w:bidi="es-ES"/>
        </w:rPr>
      </w:pPr>
    </w:p>
    <w:p w14:paraId="1530A2EA" w14:textId="660EBE05" w:rsidR="00270224" w:rsidRDefault="00270224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16DE9259" w14:textId="4CD6C35E" w:rsidR="003A406D" w:rsidRDefault="003A406D" w:rsidP="00AE7528">
      <w:pPr>
        <w:rPr>
          <w:b/>
          <w:bCs/>
          <w:noProof/>
          <w:lang w:bidi="es-ES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54653419" wp14:editId="2904F4E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57595" cy="6125210"/>
            <wp:effectExtent l="190500" t="190500" r="186055" b="199390"/>
            <wp:wrapTopAndBottom/>
            <wp:docPr id="1085251773" name="Imagen 16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51773" name="Imagen 16" descr="Captura de pantalla de un celular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906"/>
                    <a:stretch/>
                  </pic:blipFill>
                  <pic:spPr bwMode="auto">
                    <a:xfrm>
                      <a:off x="0" y="0"/>
                      <a:ext cx="6157595" cy="6125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lang w:bidi="es-ES"/>
        </w:rPr>
        <w:br w:type="page"/>
      </w:r>
    </w:p>
    <w:p w14:paraId="484AE99C" w14:textId="353394C1" w:rsidR="00D15E65" w:rsidRPr="00DF4512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8: Crear Pipeline en Jenkins</w:t>
      </w:r>
    </w:p>
    <w:p w14:paraId="7CF0EFC4" w14:textId="77777777" w:rsidR="00D15E65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Crear un nuevo Pipeline en Jenkins que apunte al repositorio GitHub y utilice el Jenkinsfile para la configuración.</w:t>
      </w:r>
    </w:p>
    <w:p w14:paraId="0A1BF1A0" w14:textId="77777777" w:rsidR="00490ACB" w:rsidRDefault="00490ACB" w:rsidP="00490ACB">
      <w:pPr>
        <w:pStyle w:val="Informacindecontacto"/>
        <w:ind w:left="720"/>
        <w:jc w:val="both"/>
        <w:rPr>
          <w:noProof/>
          <w:lang w:bidi="es-ES"/>
        </w:rPr>
      </w:pPr>
    </w:p>
    <w:p w14:paraId="2E4BCF94" w14:textId="06472A5A" w:rsidR="00490ACB" w:rsidRDefault="00490ACB" w:rsidP="00490ACB">
      <w:pPr>
        <w:pStyle w:val="Informacindecontacto"/>
        <w:ind w:left="720"/>
        <w:jc w:val="both"/>
        <w:rPr>
          <w:noProof/>
          <w:lang w:bidi="es-ES"/>
        </w:rPr>
      </w:pPr>
      <w:r>
        <w:rPr>
          <w:noProof/>
          <w:lang w:bidi="es-ES"/>
        </w:rPr>
        <w:t xml:space="preserve">1. </w:t>
      </w:r>
      <w:r w:rsidRPr="00490ACB">
        <w:rPr>
          <w:b/>
          <w:bCs/>
          <w:noProof/>
          <w:lang w:bidi="es-ES"/>
        </w:rPr>
        <w:t>Accede</w:t>
      </w:r>
      <w:r>
        <w:rPr>
          <w:b/>
          <w:bCs/>
          <w:noProof/>
          <w:lang w:bidi="es-ES"/>
        </w:rPr>
        <w:t>r</w:t>
      </w:r>
      <w:r w:rsidRPr="00490ACB">
        <w:rPr>
          <w:b/>
          <w:bCs/>
          <w:noProof/>
          <w:lang w:bidi="es-ES"/>
        </w:rPr>
        <w:t xml:space="preserve"> a Jenkins</w:t>
      </w:r>
      <w:r w:rsidRPr="00490ACB">
        <w:rPr>
          <w:noProof/>
          <w:lang w:bidi="es-ES"/>
        </w:rPr>
        <w:t>.</w:t>
      </w:r>
    </w:p>
    <w:p w14:paraId="766F9DF0" w14:textId="77777777" w:rsidR="00BB73CB" w:rsidRPr="00490ACB" w:rsidRDefault="00BB73CB" w:rsidP="00490ACB">
      <w:pPr>
        <w:pStyle w:val="Informacindecontacto"/>
        <w:ind w:left="720"/>
        <w:jc w:val="both"/>
        <w:rPr>
          <w:noProof/>
          <w:lang w:bidi="es-ES"/>
        </w:rPr>
      </w:pPr>
    </w:p>
    <w:p w14:paraId="2D6732E3" w14:textId="7887AEDA" w:rsidR="00490ACB" w:rsidRDefault="00490ACB" w:rsidP="00490ACB">
      <w:pPr>
        <w:pStyle w:val="Informacindecontacto"/>
        <w:ind w:left="720"/>
        <w:jc w:val="both"/>
        <w:rPr>
          <w:noProof/>
          <w:lang w:bidi="es-ES"/>
        </w:rPr>
      </w:pPr>
      <w:r>
        <w:rPr>
          <w:noProof/>
          <w:lang w:bidi="es-ES"/>
        </w:rPr>
        <w:t>Entrar</w:t>
      </w:r>
      <w:r w:rsidRPr="00490ACB">
        <w:rPr>
          <w:noProof/>
          <w:lang w:bidi="es-ES"/>
        </w:rPr>
        <w:t xml:space="preserve"> en </w:t>
      </w:r>
      <w:r>
        <w:rPr>
          <w:noProof/>
          <w:lang w:bidi="es-ES"/>
        </w:rPr>
        <w:t xml:space="preserve">la </w:t>
      </w:r>
      <w:r w:rsidRPr="00490ACB">
        <w:rPr>
          <w:noProof/>
          <w:lang w:bidi="es-ES"/>
        </w:rPr>
        <w:t xml:space="preserve">interfaz web de Jenkins en </w:t>
      </w:r>
      <w:hyperlink r:id="rId33" w:history="1">
        <w:r w:rsidRPr="00490ACB">
          <w:rPr>
            <w:rStyle w:val="Hipervnculo"/>
            <w:noProof/>
            <w:lang w:bidi="es-ES"/>
          </w:rPr>
          <w:t>http://localhost:8080</w:t>
        </w:r>
      </w:hyperlink>
      <w:r w:rsidRPr="00490ACB">
        <w:rPr>
          <w:noProof/>
          <w:lang w:bidi="es-ES"/>
        </w:rPr>
        <w:t>.</w:t>
      </w:r>
    </w:p>
    <w:p w14:paraId="118DDAED" w14:textId="77777777" w:rsidR="00490ACB" w:rsidRDefault="00490ACB" w:rsidP="00490ACB">
      <w:pPr>
        <w:pStyle w:val="Informacindecontacto"/>
        <w:ind w:left="720"/>
        <w:jc w:val="both"/>
        <w:rPr>
          <w:noProof/>
          <w:lang w:bidi="es-ES"/>
        </w:rPr>
      </w:pPr>
    </w:p>
    <w:p w14:paraId="5742AD11" w14:textId="77777777" w:rsidR="00BB73CB" w:rsidRPr="00490ACB" w:rsidRDefault="00BB73CB" w:rsidP="00490ACB">
      <w:pPr>
        <w:pStyle w:val="Informacindecontacto"/>
        <w:ind w:left="720"/>
        <w:jc w:val="both"/>
        <w:rPr>
          <w:noProof/>
          <w:lang w:bidi="es-ES"/>
        </w:rPr>
      </w:pPr>
    </w:p>
    <w:p w14:paraId="08CC8A5C" w14:textId="77777777" w:rsidR="00BB73CB" w:rsidRDefault="00490A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  <w:r>
        <w:rPr>
          <w:noProof/>
          <w:lang w:bidi="es-ES"/>
        </w:rPr>
        <w:t xml:space="preserve">2. </w:t>
      </w:r>
      <w:r w:rsidR="00BB73CB" w:rsidRPr="00BB73CB">
        <w:rPr>
          <w:b/>
          <w:bCs/>
          <w:noProof/>
          <w:lang w:bidi="es-ES"/>
        </w:rPr>
        <w:t>Crear un nuevo proyecto de tipo "Pipeline":</w:t>
      </w:r>
    </w:p>
    <w:p w14:paraId="2DA5FD69" w14:textId="77777777" w:rsidR="00BB73CB" w:rsidRPr="00BB73CB" w:rsidRDefault="00BB73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</w:p>
    <w:p w14:paraId="29E499F4" w14:textId="0533500B" w:rsidR="00BB73CB" w:rsidRPr="00BB73CB" w:rsidRDefault="00BB73CB" w:rsidP="00BB73CB">
      <w:pPr>
        <w:pStyle w:val="Informacindecontacto"/>
        <w:numPr>
          <w:ilvl w:val="0"/>
          <w:numId w:val="29"/>
        </w:numPr>
        <w:jc w:val="both"/>
        <w:rPr>
          <w:noProof/>
          <w:lang w:bidi="es-ES"/>
        </w:rPr>
      </w:pPr>
      <w:r>
        <w:rPr>
          <w:noProof/>
          <w:lang w:bidi="es-ES"/>
        </w:rPr>
        <w:t>H</w:t>
      </w:r>
      <w:r w:rsidRPr="00BB73CB">
        <w:rPr>
          <w:noProof/>
          <w:lang w:bidi="es-ES"/>
        </w:rPr>
        <w:t>acer clic en "Nuevo elemento" o "New Item" en la pantalla principal de Jenkins.</w:t>
      </w:r>
    </w:p>
    <w:p w14:paraId="41F2F7C3" w14:textId="4A9C05CB" w:rsidR="00BB73CB" w:rsidRPr="00BB73CB" w:rsidRDefault="00BB73CB" w:rsidP="00BB73CB">
      <w:pPr>
        <w:pStyle w:val="Informacindecontacto"/>
        <w:numPr>
          <w:ilvl w:val="0"/>
          <w:numId w:val="29"/>
        </w:numPr>
        <w:jc w:val="both"/>
        <w:rPr>
          <w:noProof/>
          <w:lang w:bidi="es-ES"/>
        </w:rPr>
      </w:pPr>
      <w:r>
        <w:rPr>
          <w:noProof/>
          <w:lang w:bidi="es-ES"/>
        </w:rPr>
        <w:t>I</w:t>
      </w:r>
      <w:r w:rsidRPr="00BB73CB">
        <w:rPr>
          <w:noProof/>
          <w:lang w:bidi="es-ES"/>
        </w:rPr>
        <w:t>ngresa</w:t>
      </w:r>
      <w:r>
        <w:rPr>
          <w:noProof/>
          <w:lang w:bidi="es-ES"/>
        </w:rPr>
        <w:t>r</w:t>
      </w:r>
      <w:r w:rsidRPr="00BB73CB">
        <w:rPr>
          <w:noProof/>
          <w:lang w:bidi="es-ES"/>
        </w:rPr>
        <w:t xml:space="preserve"> un nombre para el proyecto (por ejemplo, "Despliegue-Automático").</w:t>
      </w:r>
    </w:p>
    <w:p w14:paraId="2117D0AE" w14:textId="332843D5" w:rsidR="00BB73CB" w:rsidRPr="00BB73CB" w:rsidRDefault="00BB73CB" w:rsidP="00BB73CB">
      <w:pPr>
        <w:pStyle w:val="Informacindecontacto"/>
        <w:numPr>
          <w:ilvl w:val="0"/>
          <w:numId w:val="29"/>
        </w:numPr>
        <w:jc w:val="both"/>
        <w:rPr>
          <w:noProof/>
          <w:lang w:bidi="es-ES"/>
        </w:rPr>
      </w:pPr>
      <w:r w:rsidRPr="00BB73CB">
        <w:rPr>
          <w:noProof/>
          <w:lang w:bidi="es-ES"/>
        </w:rPr>
        <w:t>Selecciona</w:t>
      </w:r>
      <w:r>
        <w:rPr>
          <w:noProof/>
          <w:lang w:bidi="es-ES"/>
        </w:rPr>
        <w:t>r</w:t>
      </w:r>
      <w:r w:rsidRPr="00BB73CB">
        <w:rPr>
          <w:noProof/>
          <w:lang w:bidi="es-ES"/>
        </w:rPr>
        <w:t xml:space="preserve"> "Pipeline" como tipo de proyecto.</w:t>
      </w:r>
    </w:p>
    <w:p w14:paraId="29AD58B6" w14:textId="2905411B" w:rsidR="00BB73CB" w:rsidRDefault="00BB73CB" w:rsidP="00BB73CB">
      <w:pPr>
        <w:pStyle w:val="Informacindecontacto"/>
        <w:numPr>
          <w:ilvl w:val="0"/>
          <w:numId w:val="29"/>
        </w:numPr>
        <w:jc w:val="both"/>
        <w:rPr>
          <w:noProof/>
          <w:lang w:bidi="es-ES"/>
        </w:rPr>
      </w:pPr>
      <w:r>
        <w:rPr>
          <w:noProof/>
          <w:lang w:bidi="es-ES"/>
        </w:rPr>
        <w:t>H</w:t>
      </w:r>
      <w:r w:rsidRPr="00BB73CB">
        <w:rPr>
          <w:noProof/>
          <w:lang w:bidi="es-ES"/>
        </w:rPr>
        <w:t>ace</w:t>
      </w:r>
      <w:r>
        <w:rPr>
          <w:noProof/>
          <w:lang w:bidi="es-ES"/>
        </w:rPr>
        <w:t>r</w:t>
      </w:r>
      <w:r w:rsidRPr="00BB73CB">
        <w:rPr>
          <w:noProof/>
          <w:lang w:bidi="es-ES"/>
        </w:rPr>
        <w:t xml:space="preserve"> clic en "OK".</w:t>
      </w:r>
    </w:p>
    <w:p w14:paraId="02ACA24C" w14:textId="77777777" w:rsidR="00BB73CB" w:rsidRDefault="00BB73CB" w:rsidP="00BB73CB">
      <w:pPr>
        <w:pStyle w:val="Informacindecontacto"/>
        <w:jc w:val="both"/>
        <w:rPr>
          <w:noProof/>
          <w:lang w:bidi="es-ES"/>
        </w:rPr>
      </w:pPr>
    </w:p>
    <w:p w14:paraId="71FAE3AE" w14:textId="70F03EAF" w:rsidR="00BB73CB" w:rsidRPr="00BB73CB" w:rsidRDefault="00BB73CB" w:rsidP="00BB73CB">
      <w:pPr>
        <w:pStyle w:val="Informacindecontacto"/>
        <w:jc w:val="both"/>
        <w:rPr>
          <w:noProof/>
          <w:lang w:bidi="es-ES"/>
        </w:rPr>
      </w:pPr>
      <w:r>
        <w:rPr>
          <w:noProof/>
        </w:rPr>
        <w:drawing>
          <wp:inline distT="0" distB="0" distL="0" distR="0" wp14:anchorId="6F3725C2" wp14:editId="454C7DC0">
            <wp:extent cx="5274310" cy="2857500"/>
            <wp:effectExtent l="190500" t="190500" r="193040" b="190500"/>
            <wp:docPr id="1710168098" name="Imagen 17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68098" name="Imagen 17" descr="Captura de pantalla de un celular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072498" w14:textId="7A310C1D" w:rsidR="00490ACB" w:rsidRPr="00490ACB" w:rsidRDefault="00490ACB" w:rsidP="00BB73CB">
      <w:pPr>
        <w:pStyle w:val="Informacindecontacto"/>
        <w:ind w:left="720"/>
        <w:jc w:val="both"/>
        <w:rPr>
          <w:noProof/>
          <w:lang w:bidi="es-ES"/>
        </w:rPr>
      </w:pPr>
    </w:p>
    <w:p w14:paraId="7C1DCAF9" w14:textId="77777777" w:rsidR="00BB73CB" w:rsidRDefault="00BB73CB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5D882107" w14:textId="1BDB4122" w:rsidR="00BB73CB" w:rsidRDefault="00490A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  <w:r>
        <w:rPr>
          <w:noProof/>
          <w:lang w:bidi="es-ES"/>
        </w:rPr>
        <w:lastRenderedPageBreak/>
        <w:t xml:space="preserve">3. </w:t>
      </w:r>
      <w:r w:rsidR="00BB73CB" w:rsidRPr="00BB73CB">
        <w:rPr>
          <w:b/>
          <w:bCs/>
          <w:noProof/>
          <w:lang w:bidi="es-ES"/>
        </w:rPr>
        <w:t>Configurar el Pipeline:</w:t>
      </w:r>
    </w:p>
    <w:p w14:paraId="36DD5F7A" w14:textId="77777777" w:rsidR="00BB73CB" w:rsidRPr="00BB73CB" w:rsidRDefault="00BB73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</w:p>
    <w:p w14:paraId="4A67EE9F" w14:textId="77777777" w:rsidR="00BB73CB" w:rsidRDefault="00BB73CB" w:rsidP="00BB73CB">
      <w:pPr>
        <w:pStyle w:val="Informacindecontacto"/>
        <w:ind w:left="720"/>
        <w:jc w:val="both"/>
        <w:rPr>
          <w:noProof/>
          <w:lang w:bidi="es-ES"/>
        </w:rPr>
      </w:pPr>
      <w:r w:rsidRPr="00BB73CB">
        <w:rPr>
          <w:noProof/>
          <w:lang w:bidi="es-ES"/>
        </w:rPr>
        <w:t>En la pantalla de configuración del nuevo Pipeline, se deben realizar las siguientes configuraciones:</w:t>
      </w:r>
    </w:p>
    <w:p w14:paraId="61F59079" w14:textId="77777777" w:rsidR="00BB73CB" w:rsidRPr="00BB73CB" w:rsidRDefault="00BB73CB" w:rsidP="00BB73CB">
      <w:pPr>
        <w:pStyle w:val="Informacindecontacto"/>
        <w:ind w:left="720"/>
        <w:jc w:val="both"/>
        <w:rPr>
          <w:noProof/>
          <w:lang w:bidi="es-ES"/>
        </w:rPr>
      </w:pPr>
    </w:p>
    <w:p w14:paraId="103A24E1" w14:textId="64C60DDE" w:rsidR="00BB73CB" w:rsidRPr="00BB73CB" w:rsidRDefault="00BB73CB" w:rsidP="00BB73CB">
      <w:pPr>
        <w:pStyle w:val="Informacindecontacto"/>
        <w:numPr>
          <w:ilvl w:val="0"/>
          <w:numId w:val="30"/>
        </w:numPr>
        <w:tabs>
          <w:tab w:val="clear" w:pos="720"/>
          <w:tab w:val="num" w:pos="1440"/>
        </w:tabs>
        <w:ind w:left="1440"/>
        <w:jc w:val="both"/>
        <w:rPr>
          <w:noProof/>
          <w:lang w:bidi="es-ES"/>
        </w:rPr>
      </w:pPr>
      <w:r w:rsidRPr="00BB73CB">
        <w:rPr>
          <w:noProof/>
          <w:lang w:bidi="es-ES"/>
        </w:rPr>
        <w:t>Descripción (</w:t>
      </w:r>
      <w:r>
        <w:rPr>
          <w:noProof/>
          <w:lang w:bidi="es-ES"/>
        </w:rPr>
        <w:t xml:space="preserve">es </w:t>
      </w:r>
      <w:r w:rsidRPr="00BB73CB">
        <w:rPr>
          <w:noProof/>
          <w:lang w:bidi="es-ES"/>
        </w:rPr>
        <w:t>opcional): Se puede incluir una breve descripción del pipeline.</w:t>
      </w:r>
    </w:p>
    <w:p w14:paraId="21A57A6C" w14:textId="2E3E0824" w:rsidR="00BB73CB" w:rsidRDefault="00BB73CB" w:rsidP="00BB73CB">
      <w:pPr>
        <w:pStyle w:val="Informacindecontacto"/>
        <w:numPr>
          <w:ilvl w:val="0"/>
          <w:numId w:val="30"/>
        </w:numPr>
        <w:tabs>
          <w:tab w:val="clear" w:pos="720"/>
          <w:tab w:val="num" w:pos="1440"/>
        </w:tabs>
        <w:ind w:left="1440"/>
        <w:jc w:val="both"/>
        <w:rPr>
          <w:noProof/>
          <w:lang w:bidi="es-ES"/>
        </w:rPr>
      </w:pPr>
      <w:r w:rsidRPr="00BB73CB">
        <w:rPr>
          <w:noProof/>
          <w:lang w:bidi="es-ES"/>
        </w:rPr>
        <w:t xml:space="preserve">Fuente del código: </w:t>
      </w:r>
      <w:r>
        <w:rPr>
          <w:noProof/>
          <w:lang w:bidi="es-ES"/>
        </w:rPr>
        <w:t>S</w:t>
      </w:r>
      <w:r w:rsidRPr="00BB73CB">
        <w:rPr>
          <w:noProof/>
          <w:lang w:bidi="es-ES"/>
        </w:rPr>
        <w:t>e debe conectar el repositorio de GitHub.</w:t>
      </w:r>
    </w:p>
    <w:p w14:paraId="34C29399" w14:textId="77777777" w:rsidR="00BB73CB" w:rsidRPr="00BB73CB" w:rsidRDefault="00BB73CB" w:rsidP="00BB73CB">
      <w:pPr>
        <w:pStyle w:val="Informacindecontacto"/>
        <w:ind w:left="1440"/>
        <w:jc w:val="both"/>
        <w:rPr>
          <w:noProof/>
          <w:lang w:bidi="es-ES"/>
        </w:rPr>
      </w:pPr>
    </w:p>
    <w:p w14:paraId="64563AED" w14:textId="77777777" w:rsidR="00BB73CB" w:rsidRPr="00BB73CB" w:rsidRDefault="00BB73CB" w:rsidP="00BB73CB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BB73CB">
        <w:rPr>
          <w:noProof/>
          <w:lang w:bidi="es-ES"/>
        </w:rPr>
        <w:t>En el apartado "Pipeline", en la sección "Definition", se debe seleccionar Pipeline script from SCM (esto indica que Jenkins obtendrá el Jenkinsfile desde el repositorio).</w:t>
      </w:r>
    </w:p>
    <w:p w14:paraId="5B1F910E" w14:textId="77777777" w:rsidR="00BB73CB" w:rsidRPr="00BB73CB" w:rsidRDefault="00BB73CB" w:rsidP="00BB73CB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BB73CB">
        <w:rPr>
          <w:noProof/>
          <w:lang w:bidi="es-ES"/>
        </w:rPr>
        <w:t>En "SCM", se debe seleccionar Git.</w:t>
      </w:r>
    </w:p>
    <w:p w14:paraId="30CA73FC" w14:textId="46B9C513" w:rsidR="00BB73CB" w:rsidRPr="00BB73CB" w:rsidRDefault="00C153C4" w:rsidP="00C153C4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23ADD0" wp14:editId="113DB8D8">
                <wp:simplePos x="0" y="0"/>
                <wp:positionH relativeFrom="margin">
                  <wp:posOffset>1133475</wp:posOffset>
                </wp:positionH>
                <wp:positionV relativeFrom="paragraph">
                  <wp:posOffset>464820</wp:posOffset>
                </wp:positionV>
                <wp:extent cx="4105275" cy="333375"/>
                <wp:effectExtent l="0" t="0" r="9525" b="9525"/>
                <wp:wrapTopAndBottom/>
                <wp:docPr id="120124812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5275" cy="33337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29A98E" w14:textId="1831E144" w:rsidR="00BB73CB" w:rsidRPr="00C153C4" w:rsidRDefault="00C153C4" w:rsidP="00C153C4">
                            <w:pPr>
                              <w:pStyle w:val="Informacindecontacto"/>
                              <w:ind w:firstLine="720"/>
                              <w:jc w:val="both"/>
                              <w:rPr>
                                <w:noProof/>
                                <w:color w:val="94EFE3" w:themeColor="accent6" w:themeTint="66"/>
                                <w:lang w:bidi="es-ES"/>
                              </w:rPr>
                            </w:pPr>
                            <w:r w:rsidRPr="00C153C4">
                              <w:rPr>
                                <w:noProof/>
                                <w:color w:val="94EFE3" w:themeColor="accent6" w:themeTint="66"/>
                                <w:lang w:bidi="es-ES"/>
                              </w:rPr>
                              <w:t>https://github.com/Mabarea/TFG_MiguelBarea.git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23ADD0" id="_x0000_s1031" style="position:absolute;left:0;text-align:left;margin-left:89.25pt;margin-top:36.6pt;width:323.25pt;height:26.2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" fillcolor="#1c302a" stroked="f" strokeweight=".5pt">
                <v:textbox>
                  <w:txbxContent>
                    <w:p w14:paraId="4B29A98E" w14:textId="1831E144" w:rsidR="00BB73CB" w:rsidRPr="00C153C4" w:rsidRDefault="00C153C4" w:rsidP="00C153C4">
                      <w:pPr>
                        <w:pStyle w:val="Informacindecontacto"/>
                        <w:ind w:firstLine="720"/>
                        <w:jc w:val="both"/>
                        <w:rPr>
                          <w:noProof/>
                          <w:color w:val="94EFE3" w:themeColor="accent6" w:themeTint="66"/>
                          <w:lang w:bidi="es-ES"/>
                        </w:rPr>
                      </w:pPr>
                      <w:r w:rsidRPr="00C153C4">
                        <w:rPr>
                          <w:noProof/>
                          <w:color w:val="94EFE3" w:themeColor="accent6" w:themeTint="66"/>
                          <w:lang w:bidi="es-ES"/>
                        </w:rPr>
                        <w:t>https://github.com/Mabarea/TFG_MiguelBarea.git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BB73CB" w:rsidRPr="00BB73CB">
        <w:rPr>
          <w:noProof/>
          <w:lang w:bidi="es-ES"/>
        </w:rPr>
        <w:t>En "Repository URL", se debe ingresar la URL del repositorio de GitHub</w:t>
      </w:r>
      <w:r>
        <w:rPr>
          <w:noProof/>
          <w:lang w:bidi="es-ES"/>
        </w:rPr>
        <w:t>, en mi caso</w:t>
      </w:r>
      <w:r w:rsidR="00BB73CB" w:rsidRPr="00BB73CB">
        <w:rPr>
          <w:noProof/>
          <w:lang w:bidi="es-ES"/>
        </w:rPr>
        <w:t>:</w:t>
      </w:r>
    </w:p>
    <w:p w14:paraId="7D42EB92" w14:textId="77777777" w:rsidR="00BB73CB" w:rsidRPr="00BB73CB" w:rsidRDefault="00BB73CB" w:rsidP="00BB73CB">
      <w:pPr>
        <w:pStyle w:val="Informacindecontacto"/>
        <w:jc w:val="both"/>
        <w:rPr>
          <w:noProof/>
          <w:lang w:bidi="es-ES"/>
        </w:rPr>
      </w:pPr>
    </w:p>
    <w:p w14:paraId="7BE3CCC7" w14:textId="3DDCC054" w:rsidR="00476B2F" w:rsidRDefault="00BB73CB" w:rsidP="00476B2F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BB73CB">
        <w:rPr>
          <w:noProof/>
          <w:lang w:bidi="es-ES"/>
        </w:rPr>
        <w:t xml:space="preserve">En "Credentials", </w:t>
      </w:r>
      <w:r w:rsidR="00476B2F">
        <w:rPr>
          <w:noProof/>
          <w:lang w:bidi="es-ES"/>
        </w:rPr>
        <w:t>no s</w:t>
      </w:r>
      <w:r w:rsidRPr="00BB73CB">
        <w:rPr>
          <w:noProof/>
          <w:lang w:bidi="es-ES"/>
        </w:rPr>
        <w:t>eleccionar</w:t>
      </w:r>
      <w:r w:rsidR="00476B2F">
        <w:rPr>
          <w:noProof/>
          <w:lang w:bidi="es-ES"/>
        </w:rPr>
        <w:t xml:space="preserve"> nada.</w:t>
      </w:r>
    </w:p>
    <w:p w14:paraId="555A5AD7" w14:textId="6FA614CA" w:rsidR="00BB73CB" w:rsidRPr="00BB73CB" w:rsidRDefault="00476B2F" w:rsidP="00BB73CB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>
        <w:rPr>
          <w:noProof/>
          <w:lang w:bidi="es-ES"/>
        </w:rPr>
        <w:t xml:space="preserve">En “Avanzado”, añadimos en “Name” </w:t>
      </w:r>
      <w:r w:rsidR="00BB73CB" w:rsidRPr="00BB73CB">
        <w:rPr>
          <w:noProof/>
          <w:lang w:bidi="es-ES"/>
        </w:rPr>
        <w:t xml:space="preserve">el ID </w:t>
      </w:r>
      <w:r w:rsidR="00BB73CB" w:rsidRPr="00BB73CB">
        <w:rPr>
          <w:i/>
          <w:iCs/>
          <w:noProof/>
          <w:lang w:bidi="es-ES"/>
        </w:rPr>
        <w:t>github-token</w:t>
      </w:r>
      <w:r>
        <w:rPr>
          <w:noProof/>
          <w:lang w:bidi="es-ES"/>
        </w:rPr>
        <w:t xml:space="preserve">, que incluye </w:t>
      </w:r>
      <w:r w:rsidRPr="00BB73CB">
        <w:rPr>
          <w:noProof/>
          <w:lang w:bidi="es-ES"/>
        </w:rPr>
        <w:t>el token de GitHub previamente configurado</w:t>
      </w:r>
      <w:r>
        <w:rPr>
          <w:noProof/>
          <w:lang w:bidi="es-ES"/>
        </w:rPr>
        <w:t xml:space="preserve">. </w:t>
      </w:r>
    </w:p>
    <w:p w14:paraId="6720874B" w14:textId="51BC3508" w:rsidR="00BB73CB" w:rsidRDefault="00BB73CB" w:rsidP="00CF1A79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BB73CB">
        <w:rPr>
          <w:noProof/>
          <w:lang w:bidi="es-ES"/>
        </w:rPr>
        <w:t>En "</w:t>
      </w:r>
      <w:r w:rsidR="00476B2F" w:rsidRPr="00476B2F"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 xml:space="preserve"> </w:t>
      </w:r>
      <w:r w:rsidR="00476B2F" w:rsidRPr="00476B2F">
        <w:rPr>
          <w:noProof/>
          <w:lang w:bidi="es-ES"/>
        </w:rPr>
        <w:t>Refspec</w:t>
      </w:r>
      <w:r w:rsidR="00476B2F">
        <w:rPr>
          <w:noProof/>
          <w:lang w:bidi="es-ES"/>
        </w:rPr>
        <w:t>” dejar en blanco</w:t>
      </w:r>
      <w:r w:rsidR="00476B2F" w:rsidRPr="00476B2F">
        <w:rPr>
          <w:noProof/>
          <w:lang w:bidi="es-ES"/>
        </w:rPr>
        <w:t xml:space="preserve"> si no </w:t>
      </w:r>
      <w:r w:rsidR="00476B2F">
        <w:rPr>
          <w:noProof/>
          <w:lang w:bidi="es-ES"/>
        </w:rPr>
        <w:t xml:space="preserve">se </w:t>
      </w:r>
      <w:r w:rsidR="00476B2F" w:rsidRPr="00476B2F">
        <w:rPr>
          <w:noProof/>
          <w:lang w:bidi="es-ES"/>
        </w:rPr>
        <w:t xml:space="preserve">necesita configurar ramas específicas. Si solo </w:t>
      </w:r>
      <w:r w:rsidR="00476B2F">
        <w:rPr>
          <w:noProof/>
          <w:lang w:bidi="es-ES"/>
        </w:rPr>
        <w:t xml:space="preserve">se </w:t>
      </w:r>
      <w:r w:rsidR="00476B2F" w:rsidRPr="00476B2F">
        <w:rPr>
          <w:noProof/>
          <w:lang w:bidi="es-ES"/>
        </w:rPr>
        <w:t xml:space="preserve">necesita una rama (por ejemplo, master), </w:t>
      </w:r>
      <w:r w:rsidR="00476B2F">
        <w:rPr>
          <w:noProof/>
          <w:lang w:bidi="es-ES"/>
        </w:rPr>
        <w:t xml:space="preserve">se </w:t>
      </w:r>
      <w:r w:rsidR="00476B2F" w:rsidRPr="00476B2F">
        <w:rPr>
          <w:noProof/>
          <w:lang w:bidi="es-ES"/>
        </w:rPr>
        <w:t>puede usar el format</w:t>
      </w:r>
      <w:r w:rsidR="00476B2F">
        <w:rPr>
          <w:noProof/>
          <w:lang w:bidi="es-ES"/>
        </w:rPr>
        <w:t>o:</w:t>
      </w:r>
    </w:p>
    <w:p w14:paraId="30B8C123" w14:textId="04E7A19A" w:rsidR="00476B2F" w:rsidRDefault="00476B2F" w:rsidP="00476B2F">
      <w:pPr>
        <w:pStyle w:val="Informacindecontacto"/>
        <w:numPr>
          <w:ilvl w:val="3"/>
          <w:numId w:val="30"/>
        </w:numPr>
        <w:jc w:val="both"/>
        <w:rPr>
          <w:noProof/>
          <w:lang w:val="en-GB" w:bidi="es-ES"/>
        </w:rPr>
      </w:pPr>
      <w:r w:rsidRPr="00476B2F">
        <w:rPr>
          <w:noProof/>
          <w:lang w:val="en-GB" w:bidi="es-ES"/>
        </w:rPr>
        <w:t>+refs/heads/master:refs/remotes/origin/master</w:t>
      </w:r>
    </w:p>
    <w:p w14:paraId="4229EBDB" w14:textId="77777777" w:rsidR="00476B2F" w:rsidRDefault="00476B2F" w:rsidP="00476B2F">
      <w:pPr>
        <w:pStyle w:val="Informacindecontacto"/>
        <w:jc w:val="both"/>
        <w:rPr>
          <w:noProof/>
          <w:lang w:val="en-GB" w:bidi="es-ES"/>
        </w:rPr>
      </w:pPr>
    </w:p>
    <w:p w14:paraId="796FDFE6" w14:textId="1325DB6D" w:rsidR="00476B2F" w:rsidRDefault="00476B2F" w:rsidP="00476B2F">
      <w:pPr>
        <w:pStyle w:val="Informacindecontacto"/>
        <w:jc w:val="both"/>
        <w:rPr>
          <w:noProof/>
          <w:lang w:val="en-GB" w:bidi="es-ES"/>
        </w:rPr>
      </w:pPr>
      <w:r w:rsidRPr="00476B2F">
        <w:rPr>
          <w:noProof/>
          <w:lang w:val="en-GB" w:bidi="es-ES"/>
        </w:rPr>
        <w:drawing>
          <wp:inline distT="0" distB="0" distL="0" distR="0" wp14:anchorId="2E5FAC3B" wp14:editId="11CC841A">
            <wp:extent cx="5274310" cy="2863215"/>
            <wp:effectExtent l="190500" t="190500" r="193040" b="184785"/>
            <wp:docPr id="73769896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98966" name="Imagen 1" descr="Captura de pantalla de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BBE883" w14:textId="77777777" w:rsidR="00476B2F" w:rsidRPr="00BB73CB" w:rsidRDefault="00476B2F" w:rsidP="00476B2F">
      <w:pPr>
        <w:pStyle w:val="Informacindecontacto"/>
        <w:jc w:val="both"/>
        <w:rPr>
          <w:noProof/>
          <w:lang w:val="en-GB" w:bidi="es-ES"/>
        </w:rPr>
      </w:pPr>
    </w:p>
    <w:p w14:paraId="05B1E7FE" w14:textId="77777777" w:rsidR="00476B2F" w:rsidRDefault="00476B2F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081FFC1C" w14:textId="1BAE3848" w:rsidR="00BB73CB" w:rsidRDefault="00BB73CB" w:rsidP="00BB73CB">
      <w:pPr>
        <w:pStyle w:val="Informacindecontacto"/>
        <w:numPr>
          <w:ilvl w:val="0"/>
          <w:numId w:val="30"/>
        </w:numPr>
        <w:tabs>
          <w:tab w:val="clear" w:pos="720"/>
          <w:tab w:val="num" w:pos="1440"/>
        </w:tabs>
        <w:ind w:left="1440"/>
        <w:jc w:val="both"/>
        <w:rPr>
          <w:b/>
          <w:bCs/>
          <w:noProof/>
          <w:lang w:bidi="es-ES"/>
        </w:rPr>
      </w:pPr>
      <w:r w:rsidRPr="00BB73CB">
        <w:rPr>
          <w:b/>
          <w:bCs/>
          <w:noProof/>
          <w:lang w:bidi="es-ES"/>
        </w:rPr>
        <w:lastRenderedPageBreak/>
        <w:t>Configuración del Jenkinsfile:</w:t>
      </w:r>
    </w:p>
    <w:p w14:paraId="040BA857" w14:textId="77777777" w:rsidR="00BB73CB" w:rsidRPr="00BB73CB" w:rsidRDefault="00BB73CB" w:rsidP="00BB73CB">
      <w:pPr>
        <w:pStyle w:val="Informacindecontacto"/>
        <w:ind w:left="1440"/>
        <w:jc w:val="both"/>
        <w:rPr>
          <w:b/>
          <w:bCs/>
          <w:noProof/>
          <w:lang w:bidi="es-ES"/>
        </w:rPr>
      </w:pPr>
    </w:p>
    <w:p w14:paraId="306F3A48" w14:textId="2F9ED5F6" w:rsidR="00476B2F" w:rsidRPr="00AC19CD" w:rsidRDefault="00AC19CD" w:rsidP="00BB73CB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476B2F">
        <w:rPr>
          <w:b/>
          <w:bCs/>
          <w:noProof/>
          <w:lang w:bidi="es-ES"/>
        </w:rPr>
        <w:drawing>
          <wp:anchor distT="0" distB="0" distL="114300" distR="114300" simplePos="0" relativeHeight="251725824" behindDoc="0" locked="0" layoutInCell="1" allowOverlap="1" wp14:anchorId="1769580F" wp14:editId="752CAF7F">
            <wp:simplePos x="0" y="0"/>
            <wp:positionH relativeFrom="margin">
              <wp:align>left</wp:align>
            </wp:positionH>
            <wp:positionV relativeFrom="paragraph">
              <wp:posOffset>893445</wp:posOffset>
            </wp:positionV>
            <wp:extent cx="5274310" cy="1585595"/>
            <wp:effectExtent l="190500" t="190500" r="193040" b="186055"/>
            <wp:wrapTopAndBottom/>
            <wp:docPr id="42336023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60235" name="Imagen 1" descr="Interfaz de usuario gráfica, Aplicación&#10;&#10;El contenido generado por IA puede ser incorrecto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BB73CB" w:rsidRPr="00BB73CB">
        <w:rPr>
          <w:noProof/>
          <w:lang w:bidi="es-ES"/>
        </w:rPr>
        <w:t>En el campo "Script Path", se debe asegurar que esté configurado como Jenkinsfile, que es donde se encuentra el código del pipeline (el que se ha editado previamente).</w:t>
      </w:r>
    </w:p>
    <w:p w14:paraId="07C85A8B" w14:textId="77777777" w:rsidR="00BB73CB" w:rsidRPr="00BB73CB" w:rsidRDefault="00BB73CB" w:rsidP="00BB73CB">
      <w:pPr>
        <w:pStyle w:val="Informacindecontacto"/>
        <w:jc w:val="both"/>
        <w:rPr>
          <w:b/>
          <w:bCs/>
          <w:noProof/>
          <w:lang w:bidi="es-ES"/>
        </w:rPr>
      </w:pPr>
    </w:p>
    <w:p w14:paraId="73BD86FE" w14:textId="05EF36EA" w:rsidR="00BB73CB" w:rsidRDefault="00BB73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t>4.</w:t>
      </w:r>
      <w:r w:rsidRPr="00BB73CB">
        <w:rPr>
          <w:b/>
          <w:bCs/>
          <w:noProof/>
          <w:lang w:bidi="es-ES"/>
        </w:rPr>
        <w:t xml:space="preserve"> Guardar y ejecutar el Pipeline:</w:t>
      </w:r>
    </w:p>
    <w:p w14:paraId="1EE58337" w14:textId="77777777" w:rsidR="00BB73CB" w:rsidRPr="00BB73CB" w:rsidRDefault="00BB73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</w:p>
    <w:p w14:paraId="48F0B0FD" w14:textId="77777777" w:rsidR="00BB73CB" w:rsidRPr="00BB73CB" w:rsidRDefault="00BB73CB" w:rsidP="00BB73CB">
      <w:pPr>
        <w:pStyle w:val="Informacindecontacto"/>
        <w:numPr>
          <w:ilvl w:val="0"/>
          <w:numId w:val="31"/>
        </w:numPr>
        <w:tabs>
          <w:tab w:val="clear" w:pos="720"/>
          <w:tab w:val="num" w:pos="1440"/>
        </w:tabs>
        <w:ind w:left="1440"/>
        <w:jc w:val="both"/>
        <w:rPr>
          <w:noProof/>
          <w:lang w:bidi="es-ES"/>
        </w:rPr>
      </w:pPr>
      <w:r w:rsidRPr="00BB73CB">
        <w:rPr>
          <w:noProof/>
          <w:lang w:bidi="es-ES"/>
        </w:rPr>
        <w:t>Después de guardar los cambios, se podrá ejecutar el Pipeline de inmediato haciendo clic en "Construir ahora" o "Build Now".</w:t>
      </w:r>
    </w:p>
    <w:p w14:paraId="54C2B758" w14:textId="10EC35AD" w:rsidR="00BB73CB" w:rsidRPr="00BB73CB" w:rsidRDefault="00BB73CB" w:rsidP="00BB73CB">
      <w:pPr>
        <w:pStyle w:val="Informacindecontacto"/>
        <w:ind w:left="1440"/>
        <w:jc w:val="both"/>
        <w:rPr>
          <w:noProof/>
          <w:lang w:bidi="es-ES"/>
        </w:rPr>
      </w:pPr>
      <w:r w:rsidRPr="00BB73CB">
        <w:rPr>
          <w:noProof/>
          <w:lang w:bidi="es-ES"/>
        </w:rPr>
        <w:t>Jenkins debería</w:t>
      </w:r>
      <w:r w:rsidR="00476B2F">
        <w:rPr>
          <w:noProof/>
          <w:lang w:bidi="es-ES"/>
        </w:rPr>
        <w:t xml:space="preserve"> </w:t>
      </w:r>
      <w:r w:rsidRPr="00BB73CB">
        <w:rPr>
          <w:noProof/>
          <w:lang w:bidi="es-ES"/>
        </w:rPr>
        <w:t>clonar el repositorio, ejecutar el pipeline definido en el Jenkinsfile y</w:t>
      </w:r>
      <w:r w:rsidR="00476B2F">
        <w:rPr>
          <w:noProof/>
          <w:lang w:bidi="es-ES"/>
        </w:rPr>
        <w:t xml:space="preserve"> </w:t>
      </w:r>
      <w:r w:rsidRPr="00BB73CB">
        <w:rPr>
          <w:noProof/>
          <w:lang w:bidi="es-ES"/>
        </w:rPr>
        <w:t>desplegar la aplicación en Netlify.</w:t>
      </w:r>
    </w:p>
    <w:p w14:paraId="4C0A14B3" w14:textId="183CE6B9" w:rsidR="00490ACB" w:rsidRDefault="00AC19CD" w:rsidP="00BB73CB">
      <w:pPr>
        <w:pStyle w:val="Informacindecontacto"/>
        <w:ind w:left="720"/>
        <w:jc w:val="both"/>
        <w:rPr>
          <w:noProof/>
          <w:lang w:bidi="es-ES"/>
        </w:rPr>
      </w:pPr>
      <w:r w:rsidRPr="00D83B3D">
        <w:rPr>
          <w:b/>
          <w:bCs/>
          <w:noProof/>
          <w:lang w:bidi="es-ES"/>
        </w:rPr>
        <w:drawing>
          <wp:anchor distT="0" distB="0" distL="114300" distR="114300" simplePos="0" relativeHeight="251724800" behindDoc="0" locked="0" layoutInCell="1" allowOverlap="1" wp14:anchorId="78AA8F02" wp14:editId="1A7EBD21">
            <wp:simplePos x="0" y="0"/>
            <wp:positionH relativeFrom="margin">
              <wp:align>left</wp:align>
            </wp:positionH>
            <wp:positionV relativeFrom="paragraph">
              <wp:posOffset>175895</wp:posOffset>
            </wp:positionV>
            <wp:extent cx="5274310" cy="3729037"/>
            <wp:effectExtent l="190500" t="190500" r="193040" b="195580"/>
            <wp:wrapTopAndBottom/>
            <wp:docPr id="77072824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28245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5" b="4364"/>
                    <a:stretch/>
                  </pic:blipFill>
                  <pic:spPr bwMode="auto">
                    <a:xfrm>
                      <a:off x="0" y="0"/>
                      <a:ext cx="5274310" cy="37290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22B3A33" w14:textId="6ADACDC0" w:rsidR="00D15E65" w:rsidRPr="00DF4512" w:rsidRDefault="00D83B3D" w:rsidP="00AC19CD">
      <w:pPr>
        <w:rPr>
          <w:b/>
          <w:bCs/>
          <w:noProof/>
          <w:lang w:bidi="es-ES"/>
        </w:rPr>
      </w:pPr>
      <w:r w:rsidRPr="00D83B3D">
        <w:rPr>
          <w:b/>
          <w:bCs/>
          <w:noProof/>
          <w:lang w:bidi="es-ES"/>
        </w:rPr>
        <w:lastRenderedPageBreak/>
        <w:t xml:space="preserve"> </w:t>
      </w:r>
      <w:r w:rsidR="00D15E65" w:rsidRPr="00DF4512">
        <w:rPr>
          <w:b/>
          <w:bCs/>
          <w:noProof/>
          <w:lang w:bidi="es-ES"/>
        </w:rPr>
        <w:t>PASO 9: Automatizar con Webhooks (opcional</w:t>
      </w:r>
      <w:r w:rsidR="003D6A9C">
        <w:rPr>
          <w:b/>
          <w:bCs/>
          <w:noProof/>
          <w:lang w:bidi="es-ES"/>
        </w:rPr>
        <w:t xml:space="preserve"> pero recomendable</w:t>
      </w:r>
      <w:r w:rsidR="00D15E65" w:rsidRPr="00DF4512">
        <w:rPr>
          <w:b/>
          <w:bCs/>
          <w:noProof/>
          <w:lang w:bidi="es-ES"/>
        </w:rPr>
        <w:t>)</w:t>
      </w:r>
    </w:p>
    <w:p w14:paraId="0F648415" w14:textId="77777777" w:rsidR="00D15E65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En GitHub, configurar un webhook que apunte a http://TU_IP_PUBLICA:8080/github-webhook/ para que Jenkins se ejecute al hacer push.</w:t>
      </w:r>
    </w:p>
    <w:p w14:paraId="61FF8627" w14:textId="77777777" w:rsidR="003D6A9C" w:rsidRP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>
        <w:rPr>
          <w:noProof/>
          <w:lang w:bidi="es-ES"/>
        </w:rPr>
        <w:br/>
      </w:r>
      <w:r w:rsidRPr="003D6A9C">
        <w:rPr>
          <w:b/>
          <w:bCs/>
          <w:noProof/>
          <w:lang w:bidi="es-ES"/>
        </w:rPr>
        <w:t>1. Instalar el plugin necesario en Jenkins</w:t>
      </w:r>
    </w:p>
    <w:p w14:paraId="22CA8300" w14:textId="77777777" w:rsidR="003D6A9C" w:rsidRPr="003D6A9C" w:rsidRDefault="003D6A9C" w:rsidP="003D6A9C">
      <w:pPr>
        <w:pStyle w:val="Informacindecontacto"/>
        <w:numPr>
          <w:ilvl w:val="0"/>
          <w:numId w:val="32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Acceder a Jenkins con usuario administrador.</w:t>
      </w:r>
    </w:p>
    <w:p w14:paraId="4E106201" w14:textId="77777777" w:rsidR="003D6A9C" w:rsidRPr="003D6A9C" w:rsidRDefault="003D6A9C" w:rsidP="003D6A9C">
      <w:pPr>
        <w:pStyle w:val="Informacindecontacto"/>
        <w:numPr>
          <w:ilvl w:val="0"/>
          <w:numId w:val="32"/>
        </w:numPr>
        <w:tabs>
          <w:tab w:val="clear" w:pos="720"/>
          <w:tab w:val="num" w:pos="1080"/>
        </w:tabs>
        <w:ind w:left="1080"/>
        <w:jc w:val="both"/>
        <w:rPr>
          <w:noProof/>
          <w:lang w:val="en-GB" w:bidi="es-ES"/>
        </w:rPr>
      </w:pPr>
      <w:r w:rsidRPr="003D6A9C">
        <w:rPr>
          <w:noProof/>
          <w:lang w:val="en-GB" w:bidi="es-ES"/>
        </w:rPr>
        <w:t xml:space="preserve">Ir a </w:t>
      </w:r>
      <w:r w:rsidRPr="003D6A9C">
        <w:rPr>
          <w:b/>
          <w:bCs/>
          <w:noProof/>
          <w:lang w:val="en-GB" w:bidi="es-ES"/>
        </w:rPr>
        <w:t>Manage Jenkins &gt; Manage Plugins &gt; Available</w:t>
      </w:r>
      <w:r w:rsidRPr="003D6A9C">
        <w:rPr>
          <w:noProof/>
          <w:lang w:val="en-GB" w:bidi="es-ES"/>
        </w:rPr>
        <w:t>.</w:t>
      </w:r>
    </w:p>
    <w:p w14:paraId="658C9362" w14:textId="0D04B988" w:rsidR="003D6A9C" w:rsidRDefault="00CB5A40" w:rsidP="003D6A9C">
      <w:pPr>
        <w:pStyle w:val="Informacindecontacto"/>
        <w:numPr>
          <w:ilvl w:val="0"/>
          <w:numId w:val="32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CB5A40">
        <w:rPr>
          <w:noProof/>
          <w:lang w:bidi="es-ES"/>
        </w:rPr>
        <w:drawing>
          <wp:anchor distT="0" distB="0" distL="114300" distR="114300" simplePos="0" relativeHeight="251693056" behindDoc="0" locked="0" layoutInCell="1" allowOverlap="1" wp14:anchorId="3132D191" wp14:editId="148D2D7B">
            <wp:simplePos x="0" y="0"/>
            <wp:positionH relativeFrom="margin">
              <wp:align>center</wp:align>
            </wp:positionH>
            <wp:positionV relativeFrom="paragraph">
              <wp:posOffset>585470</wp:posOffset>
            </wp:positionV>
            <wp:extent cx="5274310" cy="2809240"/>
            <wp:effectExtent l="190500" t="190500" r="193040" b="181610"/>
            <wp:wrapTopAndBottom/>
            <wp:docPr id="20660453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45369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D6A9C" w:rsidRPr="003D6A9C">
        <w:rPr>
          <w:noProof/>
          <w:lang w:bidi="es-ES"/>
        </w:rPr>
        <w:t xml:space="preserve">Buscar e instalar </w:t>
      </w:r>
      <w:r w:rsidR="003D6A9C" w:rsidRPr="003D6A9C">
        <w:rPr>
          <w:b/>
          <w:bCs/>
          <w:noProof/>
          <w:lang w:bidi="es-ES"/>
        </w:rPr>
        <w:t>GitHub Integration Plugin</w:t>
      </w:r>
      <w:r w:rsidR="003D6A9C" w:rsidRPr="003D6A9C">
        <w:rPr>
          <w:noProof/>
          <w:lang w:bidi="es-ES"/>
        </w:rPr>
        <w:t xml:space="preserve"> (o similar, que incluya webhook support).</w:t>
      </w:r>
    </w:p>
    <w:p w14:paraId="152925CE" w14:textId="257B7A04" w:rsidR="00CB5A40" w:rsidRPr="003D6A9C" w:rsidRDefault="00CB5A40" w:rsidP="00CB5A40">
      <w:pPr>
        <w:pStyle w:val="Informacindecontacto"/>
        <w:ind w:left="720"/>
        <w:jc w:val="both"/>
        <w:rPr>
          <w:noProof/>
          <w:lang w:bidi="es-ES"/>
        </w:rPr>
      </w:pPr>
    </w:p>
    <w:p w14:paraId="5CFEFA54" w14:textId="77777777" w:rsidR="003D6A9C" w:rsidRPr="003D6A9C" w:rsidRDefault="003D6A9C" w:rsidP="003D6A9C">
      <w:pPr>
        <w:pStyle w:val="Informacindecontacto"/>
        <w:numPr>
          <w:ilvl w:val="0"/>
          <w:numId w:val="32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Reiniciar Jenkins si es necesario.</w:t>
      </w:r>
    </w:p>
    <w:p w14:paraId="04D021F3" w14:textId="77777777" w:rsidR="00AC19CD" w:rsidRDefault="00AC19CD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3CD65FA7" w14:textId="07167D43" w:rsidR="003D6A9C" w:rsidRPr="003D6A9C" w:rsidRDefault="00000000" w:rsidP="003D6A9C">
      <w:pPr>
        <w:pStyle w:val="Informacindecontacto"/>
        <w:ind w:left="360"/>
        <w:jc w:val="both"/>
        <w:rPr>
          <w:noProof/>
          <w:lang w:bidi="es-ES"/>
        </w:rPr>
      </w:pPr>
      <w:r>
        <w:rPr>
          <w:noProof/>
          <w:lang w:bidi="es-ES"/>
        </w:rPr>
        <w:lastRenderedPageBreak/>
        <w:pict w14:anchorId="65AE1243">
          <v:rect id="_x0000_i1034" style="width:0;height:1.5pt" o:hralign="center" o:hrstd="t" o:hr="t" fillcolor="#a0a0a0" stroked="f"/>
        </w:pict>
      </w:r>
    </w:p>
    <w:p w14:paraId="3396D864" w14:textId="77777777" w:rsid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</w:p>
    <w:p w14:paraId="07205C2B" w14:textId="760EDF3B" w:rsidR="003D6A9C" w:rsidRP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3D6A9C">
        <w:rPr>
          <w:b/>
          <w:bCs/>
          <w:noProof/>
          <w:lang w:bidi="es-ES"/>
        </w:rPr>
        <w:t>2. Configurar las credenciales de GitHub en Jenkins</w:t>
      </w:r>
    </w:p>
    <w:p w14:paraId="7F7C9092" w14:textId="77777777" w:rsidR="003D6A9C" w:rsidRPr="003D6A9C" w:rsidRDefault="003D6A9C" w:rsidP="003D6A9C">
      <w:pPr>
        <w:pStyle w:val="Informacindecontacto"/>
        <w:numPr>
          <w:ilvl w:val="0"/>
          <w:numId w:val="33"/>
        </w:numPr>
        <w:tabs>
          <w:tab w:val="clear" w:pos="720"/>
          <w:tab w:val="num" w:pos="1080"/>
        </w:tabs>
        <w:ind w:left="1080"/>
        <w:jc w:val="both"/>
        <w:rPr>
          <w:noProof/>
          <w:lang w:val="en-GB" w:bidi="es-ES"/>
        </w:rPr>
      </w:pPr>
      <w:r w:rsidRPr="003D6A9C">
        <w:rPr>
          <w:noProof/>
          <w:lang w:val="en-GB" w:bidi="es-ES"/>
        </w:rPr>
        <w:t xml:space="preserve">Ir a </w:t>
      </w:r>
      <w:r w:rsidRPr="003D6A9C">
        <w:rPr>
          <w:b/>
          <w:bCs/>
          <w:noProof/>
          <w:lang w:val="en-GB" w:bidi="es-ES"/>
        </w:rPr>
        <w:t>Manage Jenkins &gt; Manage Credentials &gt; (global)</w:t>
      </w:r>
      <w:r w:rsidRPr="003D6A9C">
        <w:rPr>
          <w:noProof/>
          <w:lang w:val="en-GB" w:bidi="es-ES"/>
        </w:rPr>
        <w:t>.</w:t>
      </w:r>
    </w:p>
    <w:p w14:paraId="68C31EA8" w14:textId="77777777" w:rsidR="003D6A9C" w:rsidRPr="003D6A9C" w:rsidRDefault="003D6A9C" w:rsidP="003D6A9C">
      <w:pPr>
        <w:pStyle w:val="Informacindecontacto"/>
        <w:numPr>
          <w:ilvl w:val="0"/>
          <w:numId w:val="33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Añadir nuevas credenciales:</w:t>
      </w:r>
    </w:p>
    <w:p w14:paraId="207C0958" w14:textId="0BAF1AF1" w:rsidR="003D6A9C" w:rsidRPr="003D6A9C" w:rsidRDefault="00AC19CD" w:rsidP="003D6A9C">
      <w:pPr>
        <w:pStyle w:val="Informacindecontacto"/>
        <w:numPr>
          <w:ilvl w:val="1"/>
          <w:numId w:val="33"/>
        </w:numPr>
        <w:tabs>
          <w:tab w:val="clear" w:pos="1440"/>
          <w:tab w:val="num" w:pos="1800"/>
        </w:tabs>
        <w:ind w:left="1800"/>
        <w:jc w:val="both"/>
        <w:rPr>
          <w:noProof/>
          <w:lang w:val="en-GB" w:bidi="es-ES"/>
        </w:rPr>
      </w:pPr>
      <w:r w:rsidRPr="0061439F">
        <w:rPr>
          <w:noProof/>
          <w:lang w:bidi="es-ES"/>
        </w:rPr>
        <w:drawing>
          <wp:anchor distT="0" distB="0" distL="114300" distR="114300" simplePos="0" relativeHeight="251694080" behindDoc="0" locked="0" layoutInCell="1" allowOverlap="1" wp14:anchorId="2A9824E8" wp14:editId="57A93F21">
            <wp:simplePos x="0" y="0"/>
            <wp:positionH relativeFrom="margin">
              <wp:align>center</wp:align>
            </wp:positionH>
            <wp:positionV relativeFrom="paragraph">
              <wp:posOffset>741045</wp:posOffset>
            </wp:positionV>
            <wp:extent cx="6060440" cy="3238500"/>
            <wp:effectExtent l="190500" t="190500" r="187960" b="190500"/>
            <wp:wrapTopAndBottom/>
            <wp:docPr id="302349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4993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440" cy="3238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6A9C" w:rsidRPr="003D6A9C">
        <w:rPr>
          <w:noProof/>
          <w:lang w:val="en-GB" w:bidi="es-ES"/>
        </w:rPr>
        <w:t xml:space="preserve">Tipo: </w:t>
      </w:r>
      <w:r w:rsidR="003D6A9C" w:rsidRPr="003D6A9C">
        <w:rPr>
          <w:b/>
          <w:bCs/>
          <w:noProof/>
          <w:lang w:val="en-GB" w:bidi="es-ES"/>
        </w:rPr>
        <w:t>Secret text</w:t>
      </w:r>
      <w:r w:rsidR="003D6A9C" w:rsidRPr="003D6A9C">
        <w:rPr>
          <w:noProof/>
          <w:lang w:val="en-GB" w:bidi="es-ES"/>
        </w:rPr>
        <w:t xml:space="preserve"> o </w:t>
      </w:r>
      <w:r w:rsidR="003D6A9C" w:rsidRPr="003D6A9C">
        <w:rPr>
          <w:b/>
          <w:bCs/>
          <w:noProof/>
          <w:lang w:val="en-GB" w:bidi="es-ES"/>
        </w:rPr>
        <w:t>Username with password</w:t>
      </w:r>
      <w:r w:rsidR="003D6A9C" w:rsidRPr="003D6A9C">
        <w:rPr>
          <w:noProof/>
          <w:lang w:val="en-GB" w:bidi="es-ES"/>
        </w:rPr>
        <w:t xml:space="preserve"> (según token o user/pass).</w:t>
      </w:r>
    </w:p>
    <w:p w14:paraId="37317E9B" w14:textId="03CA8724" w:rsidR="003D6A9C" w:rsidRDefault="003D6A9C" w:rsidP="003D6A9C">
      <w:pPr>
        <w:pStyle w:val="Informacindecontacto"/>
        <w:numPr>
          <w:ilvl w:val="1"/>
          <w:numId w:val="33"/>
        </w:numPr>
        <w:tabs>
          <w:tab w:val="clear" w:pos="1440"/>
          <w:tab w:val="num" w:pos="1800"/>
        </w:tabs>
        <w:ind w:left="1800"/>
        <w:jc w:val="both"/>
        <w:rPr>
          <w:noProof/>
          <w:lang w:bidi="es-ES"/>
        </w:rPr>
      </w:pPr>
      <w:r w:rsidRPr="003D6A9C">
        <w:rPr>
          <w:noProof/>
          <w:lang w:bidi="es-ES"/>
        </w:rPr>
        <w:t>Introducir el token personal de GitHub o credenciales.</w:t>
      </w:r>
    </w:p>
    <w:p w14:paraId="2D87A24F" w14:textId="69CEE71A" w:rsidR="0061439F" w:rsidRDefault="0061439F" w:rsidP="0061439F">
      <w:pPr>
        <w:pStyle w:val="Informacindecontacto"/>
        <w:jc w:val="both"/>
        <w:rPr>
          <w:noProof/>
          <w:lang w:bidi="es-ES"/>
        </w:rPr>
      </w:pPr>
    </w:p>
    <w:p w14:paraId="5470E4C6" w14:textId="583CFFE3" w:rsidR="003D6A9C" w:rsidRDefault="003D6A9C" w:rsidP="003D6A9C">
      <w:pPr>
        <w:pStyle w:val="Informacindecontacto"/>
        <w:numPr>
          <w:ilvl w:val="0"/>
          <w:numId w:val="33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>
        <w:t>Guardar y anotar el ID de credencial para usar en el pipeline.</w:t>
      </w:r>
    </w:p>
    <w:p w14:paraId="0A056443" w14:textId="77777777" w:rsidR="003D6A9C" w:rsidRDefault="00000000" w:rsidP="003D6A9C">
      <w:pPr>
        <w:spacing w:before="0" w:after="0"/>
        <w:ind w:left="360"/>
      </w:pPr>
      <w:r>
        <w:pict w14:anchorId="37946EF1">
          <v:rect id="_x0000_i1035" style="width:0;height:1.5pt" o:hralign="center" o:hrstd="t" o:hr="t" fillcolor="#a0a0a0" stroked="f"/>
        </w:pict>
      </w:r>
    </w:p>
    <w:p w14:paraId="19100502" w14:textId="77777777" w:rsid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</w:p>
    <w:p w14:paraId="6C39C7C7" w14:textId="169CDC98" w:rsid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3D6A9C">
        <w:rPr>
          <w:b/>
          <w:bCs/>
          <w:noProof/>
          <w:lang w:bidi="es-ES"/>
        </w:rPr>
        <w:t>3. Configurar el repositorio Git en Jenkinsfile o pipeline</w:t>
      </w:r>
    </w:p>
    <w:p w14:paraId="17438E80" w14:textId="79FC6798" w:rsidR="003D6A9C" w:rsidRPr="00B7172D" w:rsidRDefault="003D6A9C" w:rsidP="003D6A9C">
      <w:pPr>
        <w:pStyle w:val="Informacindecontacto"/>
        <w:numPr>
          <w:ilvl w:val="0"/>
          <w:numId w:val="35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B7172D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E03E6F" wp14:editId="061A3C90">
                <wp:simplePos x="0" y="0"/>
                <wp:positionH relativeFrom="margin">
                  <wp:align>center</wp:align>
                </wp:positionH>
                <wp:positionV relativeFrom="paragraph">
                  <wp:posOffset>315339</wp:posOffset>
                </wp:positionV>
                <wp:extent cx="3883025" cy="605155"/>
                <wp:effectExtent l="0" t="0" r="3175" b="4445"/>
                <wp:wrapTopAndBottom/>
                <wp:docPr id="1930418601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025" cy="60515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141085" w14:textId="766A05DC" w:rsidR="003D6A9C" w:rsidRPr="003D6A9C" w:rsidRDefault="003D6A9C" w:rsidP="00B7172D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3D6A9C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git credentialsId: 'github-token', url:</w:t>
                            </w:r>
                            <w:r w:rsidR="00B7172D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</w:t>
                            </w:r>
                            <w:r w:rsidRPr="003D6A9C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'https://github.com/usuario/repositorio.git', branch: 'main'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E03E6F" id="_x0000_s1032" style="position:absolute;left:0;text-align:left;margin-left:0;margin-top:24.85pt;width:305.75pt;height:47.65pt;z-index:251689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" fillcolor="#1c302a" stroked="f" strokeweight=".5pt">
                <v:textbox>
                  <w:txbxContent>
                    <w:p w14:paraId="1C141085" w14:textId="766A05DC" w:rsidR="003D6A9C" w:rsidRPr="003D6A9C" w:rsidRDefault="003D6A9C" w:rsidP="00B7172D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3D6A9C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git credentialsId: 'github-token', url:</w:t>
                      </w:r>
                      <w:r w:rsidR="00B7172D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</w:t>
                      </w:r>
                      <w:r w:rsidRPr="003D6A9C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'https://github.com/usuario/repositorio.git', branch: 'main'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3D6A9C">
        <w:rPr>
          <w:noProof/>
          <w:lang w:bidi="es-ES"/>
        </w:rPr>
        <w:t>En el Jenkinsfile, usar:</w:t>
      </w:r>
    </w:p>
    <w:p w14:paraId="0EB44C9A" w14:textId="10E0BEBF" w:rsidR="003D6A9C" w:rsidRPr="00B7172D" w:rsidRDefault="003D6A9C" w:rsidP="003D6A9C">
      <w:pPr>
        <w:pStyle w:val="Informacindecontacto"/>
        <w:jc w:val="both"/>
        <w:rPr>
          <w:noProof/>
          <w:lang w:bidi="es-ES"/>
        </w:rPr>
      </w:pPr>
    </w:p>
    <w:p w14:paraId="4224DCFF" w14:textId="77777777" w:rsidR="003D6A9C" w:rsidRPr="003D6A9C" w:rsidRDefault="003D6A9C" w:rsidP="003D6A9C">
      <w:pPr>
        <w:pStyle w:val="Informacindecontacto"/>
        <w:numPr>
          <w:ilvl w:val="0"/>
          <w:numId w:val="35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Reemplazar github-token por el ID real de la credencial creada.</w:t>
      </w:r>
    </w:p>
    <w:p w14:paraId="1B3EEBFE" w14:textId="77777777" w:rsidR="003D6A9C" w:rsidRDefault="003D6A9C" w:rsidP="003D6A9C">
      <w:pPr>
        <w:pStyle w:val="Informacindecontacto"/>
        <w:numPr>
          <w:ilvl w:val="0"/>
          <w:numId w:val="35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Confirmar que el pipeline clona correctamente el repositorio.</w:t>
      </w:r>
    </w:p>
    <w:p w14:paraId="5E02B777" w14:textId="29453730" w:rsidR="00D1177D" w:rsidRDefault="00D1177D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57F04271" w14:textId="77777777" w:rsidR="003D6A9C" w:rsidRPr="003D6A9C" w:rsidRDefault="00000000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lastRenderedPageBreak/>
        <w:pict w14:anchorId="3DF14FF6">
          <v:rect id="_x0000_i1036" style="width:0;height:1.5pt" o:hralign="center" o:hrstd="t" o:hr="t" fillcolor="#a0a0a0" stroked="f"/>
        </w:pict>
      </w:r>
    </w:p>
    <w:p w14:paraId="4BB9DF11" w14:textId="77777777" w:rsidR="00343F5F" w:rsidRDefault="00343F5F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</w:p>
    <w:p w14:paraId="3731DAB8" w14:textId="726299F9" w:rsidR="003D6A9C" w:rsidRP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3D6A9C">
        <w:rPr>
          <w:b/>
          <w:bCs/>
          <w:noProof/>
          <w:lang w:bidi="es-ES"/>
        </w:rPr>
        <w:t>4. Configurar el Job en Jenkins para usar webhook</w:t>
      </w:r>
    </w:p>
    <w:p w14:paraId="0EA08D61" w14:textId="77777777" w:rsidR="003D6A9C" w:rsidRPr="003D6A9C" w:rsidRDefault="003D6A9C" w:rsidP="003D6A9C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 w:rsidRPr="003D6A9C">
        <w:rPr>
          <w:noProof/>
          <w:lang w:bidi="es-ES"/>
        </w:rPr>
        <w:t>Crear un nuevo job o editar uno existente.</w:t>
      </w:r>
    </w:p>
    <w:p w14:paraId="405C6F1F" w14:textId="77777777" w:rsidR="003D6A9C" w:rsidRPr="003D6A9C" w:rsidRDefault="003D6A9C" w:rsidP="003D6A9C">
      <w:pPr>
        <w:pStyle w:val="Informacindecontacto"/>
        <w:numPr>
          <w:ilvl w:val="0"/>
          <w:numId w:val="36"/>
        </w:numPr>
        <w:jc w:val="both"/>
        <w:rPr>
          <w:noProof/>
          <w:lang w:val="en-GB" w:bidi="es-ES"/>
        </w:rPr>
      </w:pPr>
      <w:r w:rsidRPr="003D6A9C">
        <w:rPr>
          <w:noProof/>
          <w:lang w:val="en-GB" w:bidi="es-ES"/>
        </w:rPr>
        <w:t xml:space="preserve">En la sección </w:t>
      </w:r>
      <w:r w:rsidRPr="003D6A9C">
        <w:rPr>
          <w:b/>
          <w:bCs/>
          <w:noProof/>
          <w:lang w:val="en-GB" w:bidi="es-ES"/>
        </w:rPr>
        <w:t>Build Triggers</w:t>
      </w:r>
      <w:r w:rsidRPr="003D6A9C">
        <w:rPr>
          <w:noProof/>
          <w:lang w:val="en-GB" w:bidi="es-ES"/>
        </w:rPr>
        <w:t xml:space="preserve"> activar </w:t>
      </w:r>
      <w:r w:rsidRPr="003D6A9C">
        <w:rPr>
          <w:b/>
          <w:bCs/>
          <w:noProof/>
          <w:lang w:val="en-GB" w:bidi="es-ES"/>
        </w:rPr>
        <w:t>GitHub hook trigger for GITScm polling.</w:t>
      </w:r>
    </w:p>
    <w:p w14:paraId="351FCA89" w14:textId="46552EC8" w:rsidR="003D6A9C" w:rsidRDefault="00AC19CD" w:rsidP="003D6A9C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 w:rsidRPr="00D1177D">
        <w:rPr>
          <w:noProof/>
          <w:lang w:bidi="es-ES"/>
        </w:rPr>
        <w:drawing>
          <wp:anchor distT="0" distB="0" distL="114300" distR="114300" simplePos="0" relativeHeight="251726848" behindDoc="0" locked="0" layoutInCell="1" allowOverlap="1" wp14:anchorId="6BFD604E" wp14:editId="2B3F274B">
            <wp:simplePos x="0" y="0"/>
            <wp:positionH relativeFrom="margin">
              <wp:align>center</wp:align>
            </wp:positionH>
            <wp:positionV relativeFrom="paragraph">
              <wp:posOffset>401638</wp:posOffset>
            </wp:positionV>
            <wp:extent cx="6307772" cy="4613498"/>
            <wp:effectExtent l="190500" t="190500" r="188595" b="187325"/>
            <wp:wrapTopAndBottom/>
            <wp:docPr id="21449472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472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772" cy="46134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D6A9C" w:rsidRPr="003D6A9C">
        <w:rPr>
          <w:noProof/>
          <w:lang w:bidi="es-ES"/>
        </w:rPr>
        <w:t>Guardar los cambios.</w:t>
      </w:r>
    </w:p>
    <w:p w14:paraId="5EC02B1D" w14:textId="561300E6" w:rsidR="00D1177D" w:rsidRDefault="00D1177D" w:rsidP="00D1177D">
      <w:pPr>
        <w:pStyle w:val="Informacindecontacto"/>
        <w:jc w:val="both"/>
        <w:rPr>
          <w:noProof/>
          <w:lang w:bidi="es-ES"/>
        </w:rPr>
      </w:pPr>
    </w:p>
    <w:p w14:paraId="590ACEAA" w14:textId="34C00A3A" w:rsidR="00D1177D" w:rsidRDefault="00D1177D" w:rsidP="00D1177D">
      <w:pPr>
        <w:pStyle w:val="Informacindecontacto"/>
        <w:jc w:val="both"/>
        <w:rPr>
          <w:noProof/>
          <w:lang w:bidi="es-ES"/>
        </w:rPr>
      </w:pPr>
    </w:p>
    <w:p w14:paraId="48D73DC4" w14:textId="046976F4" w:rsidR="00D1177D" w:rsidRDefault="00D1177D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1FA9AE2E" w14:textId="77777777" w:rsidR="003D6A9C" w:rsidRPr="003D6A9C" w:rsidRDefault="00000000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lastRenderedPageBreak/>
        <w:pict w14:anchorId="6D9564A9">
          <v:rect id="_x0000_i1037" style="width:0;height:1.5pt" o:hralign="center" o:hrstd="t" o:hr="t" fillcolor="#a0a0a0" stroked="f"/>
        </w:pict>
      </w:r>
    </w:p>
    <w:p w14:paraId="31D6EDDF" w14:textId="77777777" w:rsidR="00D1177D" w:rsidRDefault="00D1177D" w:rsidP="00343F5F">
      <w:pPr>
        <w:pStyle w:val="Informacindecontacto"/>
        <w:jc w:val="both"/>
        <w:rPr>
          <w:b/>
          <w:bCs/>
          <w:noProof/>
          <w:lang w:bidi="es-ES"/>
        </w:rPr>
      </w:pPr>
    </w:p>
    <w:p w14:paraId="36E81983" w14:textId="17886D44" w:rsidR="00013E0A" w:rsidRDefault="00F05AE7" w:rsidP="00F05AE7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F05AE7">
        <w:rPr>
          <w:b/>
          <w:bCs/>
          <w:noProof/>
          <w:lang w:bidi="es-ES"/>
        </w:rPr>
        <w:t>5.</w:t>
      </w:r>
      <w:r>
        <w:rPr>
          <w:b/>
          <w:bCs/>
          <w:noProof/>
          <w:lang w:bidi="es-ES"/>
        </w:rPr>
        <w:t xml:space="preserve"> </w:t>
      </w:r>
      <w:r w:rsidR="003D6A9C" w:rsidRPr="003D6A9C">
        <w:rPr>
          <w:b/>
          <w:bCs/>
          <w:noProof/>
          <w:lang w:bidi="es-ES"/>
        </w:rPr>
        <w:t>Configurar el Webhook en GitHub</w:t>
      </w:r>
    </w:p>
    <w:p w14:paraId="6C5320E8" w14:textId="226A46F4" w:rsidR="007337E4" w:rsidRPr="007337E4" w:rsidRDefault="007337E4" w:rsidP="007337E4">
      <w:pPr>
        <w:pStyle w:val="Informacindecontacto"/>
        <w:ind w:left="360"/>
        <w:jc w:val="both"/>
        <w:rPr>
          <w:noProof/>
          <w:lang w:bidi="es-ES"/>
        </w:rPr>
      </w:pPr>
      <w:r w:rsidRPr="007337E4">
        <w:rPr>
          <w:noProof/>
          <w:lang w:bidi="es-ES"/>
        </w:rPr>
        <w:t>En lugar de usar una IP pública o una URL de ngrok (como se haría en entornos locales temporales), se ha configurado un dominio propio</w:t>
      </w:r>
      <w:r>
        <w:rPr>
          <w:noProof/>
          <w:lang w:bidi="es-ES"/>
        </w:rPr>
        <w:t xml:space="preserve"> (</w:t>
      </w:r>
      <w:r w:rsidRPr="007337E4">
        <w:rPr>
          <w:noProof/>
          <w:lang w:bidi="es-ES"/>
        </w:rPr>
        <w:t xml:space="preserve">en mi caso </w:t>
      </w:r>
      <w:r w:rsidRPr="007337E4">
        <w:rPr>
          <w:b/>
          <w:bCs/>
          <w:noProof/>
          <w:lang w:bidi="es-ES"/>
        </w:rPr>
        <w:t>d-nails.es</w:t>
      </w:r>
      <w:r>
        <w:rPr>
          <w:noProof/>
          <w:lang w:bidi="es-ES"/>
        </w:rPr>
        <w:t>)</w:t>
      </w:r>
      <w:r w:rsidRPr="007337E4">
        <w:rPr>
          <w:noProof/>
          <w:lang w:bidi="es-ES"/>
        </w:rPr>
        <w:t xml:space="preserve"> gestionado con Cloudflare para apuntar de forma permanente y segura al Jenkins local expuesto mediante Cloudflare Tunnel.</w:t>
      </w:r>
    </w:p>
    <w:p w14:paraId="4C2244A3" w14:textId="77777777" w:rsidR="007337E4" w:rsidRPr="007337E4" w:rsidRDefault="007337E4" w:rsidP="007337E4">
      <w:pPr>
        <w:pStyle w:val="Informacindecontacto"/>
        <w:ind w:left="360"/>
        <w:jc w:val="both"/>
        <w:rPr>
          <w:noProof/>
          <w:lang w:bidi="es-ES"/>
        </w:rPr>
      </w:pPr>
      <w:r w:rsidRPr="007337E4">
        <w:rPr>
          <w:noProof/>
          <w:lang w:bidi="es-ES"/>
        </w:rPr>
        <w:t>Pasos:</w:t>
      </w:r>
    </w:p>
    <w:p w14:paraId="59B011D5" w14:textId="77777777" w:rsidR="007337E4" w:rsidRPr="007337E4" w:rsidRDefault="007337E4" w:rsidP="007337E4">
      <w:pPr>
        <w:pStyle w:val="Informacindecontacto"/>
        <w:numPr>
          <w:ilvl w:val="0"/>
          <w:numId w:val="41"/>
        </w:numPr>
        <w:jc w:val="both"/>
        <w:rPr>
          <w:noProof/>
          <w:lang w:bidi="es-ES"/>
        </w:rPr>
      </w:pPr>
      <w:r w:rsidRPr="007337E4">
        <w:rPr>
          <w:noProof/>
          <w:lang w:bidi="es-ES"/>
        </w:rPr>
        <w:t xml:space="preserve">Ir al repositorio en GitHub </w:t>
      </w:r>
      <w:r w:rsidRPr="007337E4">
        <w:rPr>
          <w:rFonts w:ascii="Times New Roman" w:hAnsi="Times New Roman" w:cs="Times New Roman"/>
          <w:noProof/>
          <w:lang w:bidi="es-ES"/>
        </w:rPr>
        <w:t>→</w:t>
      </w:r>
      <w:r w:rsidRPr="007337E4">
        <w:rPr>
          <w:noProof/>
          <w:lang w:bidi="es-ES"/>
        </w:rPr>
        <w:t xml:space="preserve"> </w:t>
      </w:r>
      <w:r w:rsidRPr="007337E4">
        <w:rPr>
          <w:i/>
          <w:iCs/>
          <w:noProof/>
          <w:lang w:bidi="es-ES"/>
        </w:rPr>
        <w:t>Settings</w:t>
      </w:r>
      <w:r w:rsidRPr="007337E4">
        <w:rPr>
          <w:noProof/>
          <w:lang w:bidi="es-ES"/>
        </w:rPr>
        <w:t xml:space="preserve"> </w:t>
      </w:r>
      <w:r w:rsidRPr="007337E4">
        <w:rPr>
          <w:rFonts w:ascii="Times New Roman" w:hAnsi="Times New Roman" w:cs="Times New Roman"/>
          <w:noProof/>
          <w:lang w:bidi="es-ES"/>
        </w:rPr>
        <w:t>→</w:t>
      </w:r>
      <w:r w:rsidRPr="007337E4">
        <w:rPr>
          <w:noProof/>
          <w:lang w:bidi="es-ES"/>
        </w:rPr>
        <w:t xml:space="preserve"> </w:t>
      </w:r>
      <w:r w:rsidRPr="007337E4">
        <w:rPr>
          <w:i/>
          <w:iCs/>
          <w:noProof/>
          <w:lang w:bidi="es-ES"/>
        </w:rPr>
        <w:t>Webhooks</w:t>
      </w:r>
      <w:r w:rsidRPr="007337E4">
        <w:rPr>
          <w:noProof/>
          <w:lang w:bidi="es-ES"/>
        </w:rPr>
        <w:t>.</w:t>
      </w:r>
    </w:p>
    <w:p w14:paraId="52A8F271" w14:textId="77777777" w:rsidR="007337E4" w:rsidRPr="007337E4" w:rsidRDefault="007337E4" w:rsidP="007337E4">
      <w:pPr>
        <w:pStyle w:val="Informacindecontacto"/>
        <w:numPr>
          <w:ilvl w:val="0"/>
          <w:numId w:val="41"/>
        </w:numPr>
        <w:jc w:val="both"/>
        <w:rPr>
          <w:noProof/>
          <w:lang w:bidi="es-ES"/>
        </w:rPr>
      </w:pPr>
      <w:r w:rsidRPr="007337E4">
        <w:rPr>
          <w:noProof/>
          <w:lang w:bidi="es-ES"/>
        </w:rPr>
        <w:t>Hacer clic en "Add webhook".</w:t>
      </w:r>
    </w:p>
    <w:p w14:paraId="3669BFA1" w14:textId="36F969FC" w:rsidR="007337E4" w:rsidRDefault="00343F5F" w:rsidP="007337E4">
      <w:pPr>
        <w:pStyle w:val="Informacindecontacto"/>
        <w:numPr>
          <w:ilvl w:val="0"/>
          <w:numId w:val="41"/>
        </w:numPr>
        <w:jc w:val="both"/>
        <w:rPr>
          <w:noProof/>
          <w:lang w:bidi="es-ES"/>
        </w:rPr>
      </w:pPr>
      <w:r w:rsidRPr="00B7172D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4D345C6" wp14:editId="47FA4148">
                <wp:simplePos x="0" y="0"/>
                <wp:positionH relativeFrom="margin">
                  <wp:posOffset>698500</wp:posOffset>
                </wp:positionH>
                <wp:positionV relativeFrom="paragraph">
                  <wp:posOffset>511810</wp:posOffset>
                </wp:positionV>
                <wp:extent cx="2894330" cy="605155"/>
                <wp:effectExtent l="0" t="0" r="1270" b="4445"/>
                <wp:wrapTopAndBottom/>
                <wp:docPr id="657257369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4330" cy="60515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6FA7F4" w14:textId="466DDF86" w:rsidR="00343F5F" w:rsidRPr="003D6A9C" w:rsidRDefault="00343F5F" w:rsidP="00343F5F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343F5F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https://jenkins.d-nails.es/github-webhook/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D345C6" id="_x0000_s1033" style="position:absolute;left:0;text-align:left;margin-left:55pt;margin-top:40.3pt;width:227.9pt;height:47.6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" fillcolor="#1c302a" stroked="f" strokeweight=".5pt">
                <v:textbox>
                  <w:txbxContent>
                    <w:p w14:paraId="1A6FA7F4" w14:textId="466DDF86" w:rsidR="00343F5F" w:rsidRPr="003D6A9C" w:rsidRDefault="00343F5F" w:rsidP="00343F5F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343F5F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https://jenkins.d-nails.es/github-webhook/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7337E4" w:rsidRPr="007337E4">
        <w:rPr>
          <w:noProof/>
          <w:lang w:bidi="es-ES"/>
        </w:rPr>
        <w:t>En el campo Payload URL, introducir la ruta de Jenkins para los webhooks, usando el dominio personalizado:</w:t>
      </w:r>
    </w:p>
    <w:p w14:paraId="0725B5AC" w14:textId="77777777" w:rsidR="00AC19CD" w:rsidRDefault="00AC19CD" w:rsidP="00AC19CD">
      <w:pPr>
        <w:pStyle w:val="Informacindecontacto"/>
        <w:ind w:left="1080"/>
        <w:jc w:val="both"/>
        <w:rPr>
          <w:noProof/>
          <w:lang w:bidi="es-ES"/>
        </w:rPr>
      </w:pPr>
    </w:p>
    <w:p w14:paraId="22C05D5D" w14:textId="4C827486" w:rsidR="00343F5F" w:rsidRPr="00343F5F" w:rsidRDefault="00343F5F" w:rsidP="00343F5F">
      <w:pPr>
        <w:pStyle w:val="Informacindecontacto"/>
        <w:numPr>
          <w:ilvl w:val="0"/>
          <w:numId w:val="41"/>
        </w:numPr>
        <w:jc w:val="both"/>
        <w:rPr>
          <w:noProof/>
          <w:lang w:bidi="es-ES"/>
        </w:rPr>
      </w:pPr>
      <w:r w:rsidRPr="00343F5F">
        <w:rPr>
          <w:noProof/>
          <w:lang w:bidi="es-ES"/>
        </w:rPr>
        <w:t xml:space="preserve">En </w:t>
      </w:r>
      <w:r w:rsidRPr="00343F5F">
        <w:rPr>
          <w:b/>
          <w:bCs/>
          <w:noProof/>
          <w:lang w:bidi="es-ES"/>
        </w:rPr>
        <w:t>Content type</w:t>
      </w:r>
      <w:r w:rsidRPr="00343F5F">
        <w:rPr>
          <w:noProof/>
          <w:lang w:bidi="es-ES"/>
        </w:rPr>
        <w:t>, seleccionar: application/json.</w:t>
      </w:r>
    </w:p>
    <w:p w14:paraId="11A4FB11" w14:textId="6E0ED924" w:rsidR="00343F5F" w:rsidRPr="00343F5F" w:rsidRDefault="00BC0733" w:rsidP="00343F5F">
      <w:pPr>
        <w:pStyle w:val="Informacindecontacto"/>
        <w:numPr>
          <w:ilvl w:val="0"/>
          <w:numId w:val="41"/>
        </w:numPr>
        <w:jc w:val="both"/>
        <w:rPr>
          <w:noProof/>
          <w:lang w:bidi="es-ES"/>
        </w:rPr>
      </w:pPr>
      <w:r w:rsidRPr="00343F5F">
        <w:rPr>
          <w:noProof/>
          <w:lang w:bidi="es-ES"/>
        </w:rPr>
        <w:drawing>
          <wp:anchor distT="0" distB="0" distL="114300" distR="114300" simplePos="0" relativeHeight="251707392" behindDoc="0" locked="0" layoutInCell="1" allowOverlap="1" wp14:anchorId="5C2F28D3" wp14:editId="4AAD19D6">
            <wp:simplePos x="0" y="0"/>
            <wp:positionH relativeFrom="margin">
              <wp:align>center</wp:align>
            </wp:positionH>
            <wp:positionV relativeFrom="paragraph">
              <wp:posOffset>617220</wp:posOffset>
            </wp:positionV>
            <wp:extent cx="6549796" cy="3627385"/>
            <wp:effectExtent l="190500" t="190500" r="194310" b="182880"/>
            <wp:wrapTopAndBottom/>
            <wp:docPr id="164076619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6194" name="Imagen 1" descr="Captura de pantalla de un celular&#10;&#10;El contenido generado por IA puede ser incorrecto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796" cy="3627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43F5F" w:rsidRPr="00343F5F">
        <w:rPr>
          <w:noProof/>
          <w:lang w:bidi="es-ES"/>
        </w:rPr>
        <w:t xml:space="preserve">En </w:t>
      </w:r>
      <w:r w:rsidR="00343F5F" w:rsidRPr="00343F5F">
        <w:rPr>
          <w:b/>
          <w:bCs/>
          <w:noProof/>
          <w:lang w:bidi="es-ES"/>
        </w:rPr>
        <w:t>Secret</w:t>
      </w:r>
      <w:r w:rsidR="00343F5F" w:rsidRPr="00343F5F">
        <w:rPr>
          <w:noProof/>
          <w:lang w:bidi="es-ES"/>
        </w:rPr>
        <w:t>, se puede dejar vacío si Jenkins no lo requiere (aunque recomendable usar el token asociado).</w:t>
      </w:r>
    </w:p>
    <w:p w14:paraId="3A831C7D" w14:textId="77777777" w:rsidR="00BC0733" w:rsidRPr="006D166A" w:rsidRDefault="00BC0733">
      <w:pPr>
        <w:rPr>
          <w:noProof/>
          <w:lang w:bidi="es-ES"/>
        </w:rPr>
      </w:pPr>
      <w:r w:rsidRPr="006D166A">
        <w:rPr>
          <w:noProof/>
          <w:lang w:bidi="es-ES"/>
        </w:rPr>
        <w:br w:type="page"/>
      </w:r>
    </w:p>
    <w:p w14:paraId="1CC9E86C" w14:textId="6DC505F9" w:rsidR="00343F5F" w:rsidRPr="00343F5F" w:rsidRDefault="00343F5F" w:rsidP="00343F5F">
      <w:pPr>
        <w:pStyle w:val="Informacindecontacto"/>
        <w:numPr>
          <w:ilvl w:val="0"/>
          <w:numId w:val="41"/>
        </w:numPr>
        <w:jc w:val="both"/>
        <w:rPr>
          <w:noProof/>
          <w:lang w:val="en-GB" w:bidi="es-ES"/>
        </w:rPr>
      </w:pPr>
      <w:r w:rsidRPr="00343F5F">
        <w:rPr>
          <w:noProof/>
          <w:lang w:val="en-GB" w:bidi="es-ES"/>
        </w:rPr>
        <w:lastRenderedPageBreak/>
        <w:t xml:space="preserve">En </w:t>
      </w:r>
      <w:r w:rsidRPr="00343F5F">
        <w:rPr>
          <w:b/>
          <w:bCs/>
          <w:noProof/>
          <w:lang w:val="en-GB" w:bidi="es-ES"/>
        </w:rPr>
        <w:t>Which events would you like to trigger this webhook?</w:t>
      </w:r>
      <w:r w:rsidRPr="00343F5F">
        <w:rPr>
          <w:noProof/>
          <w:lang w:val="en-GB" w:bidi="es-ES"/>
        </w:rPr>
        <w:t>, marcar:</w:t>
      </w:r>
    </w:p>
    <w:p w14:paraId="08E63C3F" w14:textId="1DBB809C" w:rsidR="00343F5F" w:rsidRPr="00343F5F" w:rsidRDefault="00AC19CD" w:rsidP="00AC19CD">
      <w:pPr>
        <w:pStyle w:val="Informacindecontacto"/>
        <w:numPr>
          <w:ilvl w:val="1"/>
          <w:numId w:val="41"/>
        </w:numPr>
        <w:jc w:val="both"/>
        <w:rPr>
          <w:noProof/>
          <w:lang w:bidi="es-ES"/>
        </w:rPr>
      </w:pPr>
      <w:r w:rsidRPr="00AC19CD">
        <w:rPr>
          <w:noProof/>
          <w:lang w:val="en-GB" w:bidi="es-ES"/>
        </w:rPr>
        <w:t xml:space="preserve"> </w:t>
      </w:r>
      <w:r w:rsidR="00343F5F" w:rsidRPr="00343F5F">
        <w:rPr>
          <w:noProof/>
          <w:lang w:bidi="es-ES"/>
        </w:rPr>
        <w:t>Just the push event.</w:t>
      </w:r>
    </w:p>
    <w:p w14:paraId="51E9A28B" w14:textId="385836E8" w:rsidR="00343F5F" w:rsidRDefault="00343F5F" w:rsidP="00343F5F">
      <w:pPr>
        <w:pStyle w:val="Informacindecontacto"/>
        <w:numPr>
          <w:ilvl w:val="0"/>
          <w:numId w:val="41"/>
        </w:numPr>
        <w:jc w:val="both"/>
        <w:rPr>
          <w:noProof/>
          <w:lang w:bidi="es-ES"/>
        </w:rPr>
      </w:pPr>
      <w:r w:rsidRPr="00343F5F">
        <w:rPr>
          <w:noProof/>
          <w:lang w:bidi="es-ES"/>
        </w:rPr>
        <w:t xml:space="preserve">Confirmar que </w:t>
      </w:r>
      <w:r w:rsidRPr="00343F5F">
        <w:rPr>
          <w:b/>
          <w:bCs/>
          <w:noProof/>
          <w:lang w:bidi="es-ES"/>
        </w:rPr>
        <w:t>Active</w:t>
      </w:r>
      <w:r w:rsidRPr="00343F5F">
        <w:rPr>
          <w:noProof/>
          <w:lang w:bidi="es-ES"/>
        </w:rPr>
        <w:t xml:space="preserve"> está marcado.</w:t>
      </w:r>
    </w:p>
    <w:p w14:paraId="17990EDF" w14:textId="4394A6C0" w:rsidR="00343F5F" w:rsidRPr="007337E4" w:rsidRDefault="00343F5F" w:rsidP="00343F5F">
      <w:pPr>
        <w:pStyle w:val="Informacindecontacto"/>
        <w:numPr>
          <w:ilvl w:val="0"/>
          <w:numId w:val="41"/>
        </w:numPr>
        <w:jc w:val="both"/>
        <w:rPr>
          <w:noProof/>
          <w:lang w:bidi="es-ES"/>
        </w:rPr>
      </w:pPr>
      <w:r w:rsidRPr="00343F5F">
        <w:rPr>
          <w:noProof/>
          <w:lang w:bidi="es-ES"/>
        </w:rPr>
        <w:t xml:space="preserve">Hacer clic en </w:t>
      </w:r>
      <w:r w:rsidRPr="00343F5F">
        <w:rPr>
          <w:b/>
          <w:bCs/>
          <w:noProof/>
          <w:lang w:bidi="es-ES"/>
        </w:rPr>
        <w:t>Add webhook</w:t>
      </w:r>
      <w:r w:rsidRPr="00343F5F">
        <w:rPr>
          <w:noProof/>
          <w:lang w:bidi="es-ES"/>
        </w:rPr>
        <w:t>.</w:t>
      </w:r>
    </w:p>
    <w:p w14:paraId="1705F310" w14:textId="4DA9A7DD" w:rsidR="007337E4" w:rsidRDefault="00343F5F" w:rsidP="00F05AE7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343F5F">
        <w:rPr>
          <w:b/>
          <w:bCs/>
          <w:noProof/>
          <w:lang w:bidi="es-ES"/>
        </w:rPr>
        <w:drawing>
          <wp:anchor distT="0" distB="0" distL="114300" distR="114300" simplePos="0" relativeHeight="251706368" behindDoc="0" locked="0" layoutInCell="1" allowOverlap="1" wp14:anchorId="0DAD908C" wp14:editId="165BF634">
            <wp:simplePos x="0" y="0"/>
            <wp:positionH relativeFrom="margin">
              <wp:align>center</wp:align>
            </wp:positionH>
            <wp:positionV relativeFrom="paragraph">
              <wp:posOffset>183626</wp:posOffset>
            </wp:positionV>
            <wp:extent cx="6123705" cy="3723177"/>
            <wp:effectExtent l="190500" t="190500" r="182245" b="182245"/>
            <wp:wrapTopAndBottom/>
            <wp:docPr id="139073210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32101" name="Imagen 1" descr="Captura de pantalla de un celular&#10;&#10;El contenido generado por IA puede ser incorrecto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705" cy="37231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BEF9316" w14:textId="77777777" w:rsidR="00343F5F" w:rsidRPr="00013E0A" w:rsidRDefault="00343F5F" w:rsidP="00845094">
      <w:pPr>
        <w:pStyle w:val="Informacindecontacto"/>
        <w:jc w:val="both"/>
        <w:rPr>
          <w:b/>
          <w:bCs/>
          <w:noProof/>
          <w:lang w:bidi="es-ES"/>
        </w:rPr>
      </w:pPr>
    </w:p>
    <w:p w14:paraId="750B16D1" w14:textId="77777777" w:rsidR="00845094" w:rsidRDefault="00845094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2D1229BC" w14:textId="368DB2A4" w:rsidR="00DF1927" w:rsidRPr="00343F5F" w:rsidRDefault="00000000" w:rsidP="00343F5F">
      <w:pPr>
        <w:pStyle w:val="Informacindecontacto"/>
        <w:ind w:left="360"/>
        <w:jc w:val="both"/>
        <w:rPr>
          <w:noProof/>
          <w:lang w:bidi="es-ES"/>
        </w:rPr>
      </w:pPr>
      <w:r>
        <w:rPr>
          <w:noProof/>
          <w:lang w:bidi="es-ES"/>
        </w:rPr>
        <w:lastRenderedPageBreak/>
        <w:pict w14:anchorId="69452C70">
          <v:rect id="_x0000_i1038" style="width:0;height:1.5pt" o:hralign="center" o:hrstd="t" o:hr="t" fillcolor="#a0a0a0" stroked="f"/>
        </w:pict>
      </w:r>
    </w:p>
    <w:p w14:paraId="59CC2D55" w14:textId="77777777" w:rsidR="00343F5F" w:rsidRPr="00343F5F" w:rsidRDefault="00DF1927" w:rsidP="00343F5F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DF1927">
        <w:rPr>
          <w:b/>
          <w:bCs/>
          <w:noProof/>
          <w:lang w:bidi="es-ES"/>
        </w:rPr>
        <w:t xml:space="preserve">6. </w:t>
      </w:r>
      <w:r w:rsidR="00343F5F" w:rsidRPr="00343F5F">
        <w:rPr>
          <w:b/>
          <w:bCs/>
          <w:noProof/>
          <w:lang w:bidi="es-ES"/>
        </w:rPr>
        <w:t>Exponer Jenkins local mediante dominio personalizado y Cloudflare Tunnel</w:t>
      </w:r>
    </w:p>
    <w:p w14:paraId="6945C6CC" w14:textId="77777777" w:rsidR="00845094" w:rsidRDefault="00845094" w:rsidP="00343F5F">
      <w:pPr>
        <w:pStyle w:val="Informacindecontacto"/>
        <w:ind w:left="360"/>
        <w:jc w:val="both"/>
        <w:rPr>
          <w:noProof/>
          <w:lang w:bidi="es-ES"/>
        </w:rPr>
      </w:pPr>
      <w:r w:rsidRPr="00845094">
        <w:rPr>
          <w:noProof/>
          <w:lang w:bidi="es-ES"/>
        </w:rPr>
        <w:t>Para permitir que GitHub se comunique con Jenkins (ubicado en un entorno local), se configuró un túnel seguro y permanente usando Cloudflare Tunnel, como alternativa más robusta y cómoda a herramientas temporales como Ngrok.</w:t>
      </w:r>
    </w:p>
    <w:p w14:paraId="105D21BC" w14:textId="4F36180F" w:rsidR="00343F5F" w:rsidRDefault="00343F5F" w:rsidP="00343F5F">
      <w:pPr>
        <w:pStyle w:val="Informacindecontacto"/>
        <w:ind w:left="360"/>
        <w:jc w:val="both"/>
        <w:rPr>
          <w:noProof/>
          <w:lang w:bidi="es-ES"/>
        </w:rPr>
      </w:pPr>
      <w:r w:rsidRPr="00343F5F">
        <w:rPr>
          <w:noProof/>
          <w:lang w:bidi="es-ES"/>
        </w:rPr>
        <w:t>Pasos realizados:</w:t>
      </w:r>
    </w:p>
    <w:p w14:paraId="52C1AEC1" w14:textId="77777777" w:rsidR="00845094" w:rsidRDefault="00845094" w:rsidP="00343F5F">
      <w:pPr>
        <w:pStyle w:val="Informacindecontacto"/>
        <w:ind w:left="360"/>
        <w:jc w:val="both"/>
        <w:rPr>
          <w:noProof/>
          <w:lang w:bidi="es-ES"/>
        </w:rPr>
      </w:pPr>
    </w:p>
    <w:p w14:paraId="76D2E96C" w14:textId="4F90330C" w:rsidR="00845094" w:rsidRPr="00343F5F" w:rsidRDefault="00845094" w:rsidP="00845094">
      <w:pPr>
        <w:pStyle w:val="Informacindecontacto"/>
        <w:numPr>
          <w:ilvl w:val="3"/>
          <w:numId w:val="17"/>
        </w:numPr>
        <w:ind w:left="993"/>
        <w:jc w:val="both"/>
        <w:rPr>
          <w:u w:val="single"/>
        </w:rPr>
      </w:pPr>
      <w:r w:rsidRPr="000B19C4">
        <w:rPr>
          <w:u w:val="single"/>
        </w:rPr>
        <w:t>Compra y gestión de dominio personalizado:</w:t>
      </w:r>
    </w:p>
    <w:p w14:paraId="5FE3EEFB" w14:textId="77777777" w:rsidR="00343F5F" w:rsidRPr="00343F5F" w:rsidRDefault="00343F5F" w:rsidP="00343F5F">
      <w:pPr>
        <w:pStyle w:val="Informacindecontacto"/>
        <w:numPr>
          <w:ilvl w:val="0"/>
          <w:numId w:val="43"/>
        </w:numPr>
        <w:jc w:val="both"/>
        <w:rPr>
          <w:noProof/>
          <w:lang w:bidi="es-ES"/>
        </w:rPr>
      </w:pPr>
      <w:r w:rsidRPr="00343F5F">
        <w:rPr>
          <w:noProof/>
          <w:lang w:bidi="es-ES"/>
        </w:rPr>
        <w:t>Se registró un dominio personalizado (</w:t>
      </w:r>
      <w:r w:rsidRPr="00343F5F">
        <w:rPr>
          <w:b/>
          <w:bCs/>
          <w:noProof/>
          <w:lang w:bidi="es-ES"/>
        </w:rPr>
        <w:t>d-nails.es</w:t>
      </w:r>
      <w:r w:rsidRPr="00343F5F">
        <w:rPr>
          <w:noProof/>
          <w:lang w:bidi="es-ES"/>
        </w:rPr>
        <w:t>) y se gestionó desde Cloudflare.</w:t>
      </w:r>
    </w:p>
    <w:p w14:paraId="4653EA2D" w14:textId="06EFAE32" w:rsidR="00343F5F" w:rsidRDefault="00343F5F" w:rsidP="00343F5F">
      <w:pPr>
        <w:pStyle w:val="Informacindecontacto"/>
        <w:numPr>
          <w:ilvl w:val="0"/>
          <w:numId w:val="43"/>
        </w:numPr>
        <w:jc w:val="both"/>
        <w:rPr>
          <w:noProof/>
          <w:lang w:bidi="es-ES"/>
        </w:rPr>
      </w:pPr>
      <w:r w:rsidRPr="00343F5F">
        <w:rPr>
          <w:noProof/>
          <w:lang w:bidi="es-ES"/>
        </w:rPr>
        <w:t>Se configuró un subdominio (</w:t>
      </w:r>
      <w:r w:rsidRPr="00343F5F">
        <w:rPr>
          <w:b/>
          <w:bCs/>
          <w:noProof/>
          <w:lang w:bidi="es-ES"/>
        </w:rPr>
        <w:t>jenkins.d-nails.es</w:t>
      </w:r>
      <w:r w:rsidRPr="00343F5F">
        <w:rPr>
          <w:noProof/>
          <w:lang w:bidi="es-ES"/>
        </w:rPr>
        <w:t>) apuntando al túnel de Jenkins.</w:t>
      </w:r>
    </w:p>
    <w:p w14:paraId="11C982DA" w14:textId="6100DB8A" w:rsidR="00845094" w:rsidRPr="00343F5F" w:rsidRDefault="00845094" w:rsidP="00845094">
      <w:pPr>
        <w:pStyle w:val="Informacindecontacto"/>
        <w:jc w:val="both"/>
        <w:rPr>
          <w:noProof/>
          <w:lang w:bidi="es-ES"/>
        </w:rPr>
      </w:pPr>
      <w:r w:rsidRPr="00845094">
        <w:rPr>
          <w:noProof/>
          <w:lang w:bidi="es-ES"/>
        </w:rPr>
        <w:drawing>
          <wp:anchor distT="0" distB="0" distL="114300" distR="114300" simplePos="0" relativeHeight="251708416" behindDoc="0" locked="0" layoutInCell="1" allowOverlap="1" wp14:anchorId="0772AD67" wp14:editId="09E6234D">
            <wp:simplePos x="0" y="0"/>
            <wp:positionH relativeFrom="margin">
              <wp:align>center</wp:align>
            </wp:positionH>
            <wp:positionV relativeFrom="paragraph">
              <wp:posOffset>179705</wp:posOffset>
            </wp:positionV>
            <wp:extent cx="6173470" cy="3115310"/>
            <wp:effectExtent l="190500" t="190500" r="189230" b="199390"/>
            <wp:wrapTopAndBottom/>
            <wp:docPr id="7375772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772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470" cy="31153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07108" w14:textId="77777777" w:rsidR="00343F5F" w:rsidRDefault="00343F5F" w:rsidP="00343F5F">
      <w:pPr>
        <w:pStyle w:val="Informacindecontacto"/>
        <w:numPr>
          <w:ilvl w:val="0"/>
          <w:numId w:val="43"/>
        </w:numPr>
        <w:jc w:val="both"/>
        <w:rPr>
          <w:noProof/>
          <w:lang w:bidi="es-ES"/>
        </w:rPr>
      </w:pPr>
      <w:r w:rsidRPr="00343F5F">
        <w:rPr>
          <w:noProof/>
          <w:lang w:bidi="es-ES"/>
        </w:rPr>
        <w:t>Se gestionó un túnel con cloudflared desde un contenedor Docker, expuesto al puerto 8080 del Jenkins local.</w:t>
      </w:r>
    </w:p>
    <w:p w14:paraId="5CB5FEC9" w14:textId="77777777" w:rsidR="00343F5F" w:rsidRDefault="00343F5F" w:rsidP="00343F5F">
      <w:pPr>
        <w:pStyle w:val="Informacindecontacto"/>
        <w:jc w:val="both"/>
      </w:pPr>
    </w:p>
    <w:p w14:paraId="6991516E" w14:textId="77777777" w:rsidR="000B19C4" w:rsidRDefault="000B19C4">
      <w:pPr>
        <w:rPr>
          <w:u w:val="single"/>
        </w:rPr>
      </w:pPr>
      <w:r>
        <w:rPr>
          <w:u w:val="single"/>
        </w:rPr>
        <w:br w:type="page"/>
      </w:r>
    </w:p>
    <w:p w14:paraId="70ADEC1E" w14:textId="68C50658" w:rsidR="00845094" w:rsidRPr="000B19C4" w:rsidRDefault="000B19C4" w:rsidP="000B19C4">
      <w:pPr>
        <w:pStyle w:val="Informacindecontacto"/>
        <w:numPr>
          <w:ilvl w:val="3"/>
          <w:numId w:val="17"/>
        </w:numPr>
        <w:ind w:left="993"/>
        <w:jc w:val="both"/>
        <w:rPr>
          <w:u w:val="single"/>
        </w:rPr>
      </w:pPr>
      <w:r w:rsidRPr="000B19C4">
        <w:rPr>
          <w:u w:val="single"/>
        </w:rPr>
        <w:lastRenderedPageBreak/>
        <w:t>Instalación de Cloudflare Tunnel (cloudflared)</w:t>
      </w:r>
      <w:r>
        <w:rPr>
          <w:u w:val="single"/>
        </w:rPr>
        <w:t>:</w:t>
      </w:r>
    </w:p>
    <w:p w14:paraId="361F1103" w14:textId="60DC7728" w:rsidR="000B19C4" w:rsidRDefault="000B19C4" w:rsidP="000B19C4">
      <w:pPr>
        <w:pStyle w:val="Informacindecontacto"/>
        <w:ind w:left="993"/>
        <w:jc w:val="both"/>
      </w:pPr>
      <w:r w:rsidRPr="000B19C4">
        <w:t xml:space="preserve">Se decidió </w:t>
      </w:r>
      <w:r w:rsidRPr="000B19C4">
        <w:rPr>
          <w:b/>
          <w:bCs/>
        </w:rPr>
        <w:t>gestionar el túnel desde un contenedor Docker</w:t>
      </w:r>
      <w:r w:rsidRPr="000B19C4">
        <w:t xml:space="preserve"> para mayor comodidad y persistencia.</w:t>
      </w:r>
    </w:p>
    <w:p w14:paraId="5B1E0202" w14:textId="5501E73F" w:rsidR="000B19C4" w:rsidRDefault="000B19C4" w:rsidP="000B19C4">
      <w:pPr>
        <w:pStyle w:val="Informacindecontacto"/>
        <w:numPr>
          <w:ilvl w:val="1"/>
          <w:numId w:val="43"/>
        </w:numPr>
        <w:jc w:val="both"/>
      </w:pPr>
      <w:r w:rsidRPr="000B19C4">
        <w:t>Crear un directorio para contener la configuración del túnel</w:t>
      </w:r>
      <w:r>
        <w:t xml:space="preserve"> (en mi caso </w:t>
      </w:r>
      <w:r w:rsidRPr="000B19C4">
        <w:t>cloudflare-tunnel</w:t>
      </w:r>
      <w:r>
        <w:t>)</w:t>
      </w:r>
    </w:p>
    <w:p w14:paraId="5CE935BD" w14:textId="77777777" w:rsidR="00896285" w:rsidRDefault="00896285" w:rsidP="00896285">
      <w:pPr>
        <w:pStyle w:val="Informacindecontacto"/>
        <w:numPr>
          <w:ilvl w:val="1"/>
          <w:numId w:val="43"/>
        </w:numPr>
        <w:jc w:val="both"/>
        <w:rPr>
          <w:noProof/>
          <w:lang w:bidi="es-ES"/>
        </w:rPr>
      </w:pPr>
      <w:r w:rsidRPr="00896285">
        <w:rPr>
          <w:noProof/>
          <w:lang w:bidi="es-ES"/>
        </w:rPr>
        <w:drawing>
          <wp:anchor distT="0" distB="0" distL="114300" distR="114300" simplePos="0" relativeHeight="251716608" behindDoc="0" locked="0" layoutInCell="1" allowOverlap="1" wp14:anchorId="3F9F1BC2" wp14:editId="29386FFB">
            <wp:simplePos x="0" y="0"/>
            <wp:positionH relativeFrom="column">
              <wp:posOffset>823851</wp:posOffset>
            </wp:positionH>
            <wp:positionV relativeFrom="paragraph">
              <wp:posOffset>424168</wp:posOffset>
            </wp:positionV>
            <wp:extent cx="4816475" cy="1200150"/>
            <wp:effectExtent l="0" t="0" r="3175" b="0"/>
            <wp:wrapTopAndBottom/>
            <wp:docPr id="5045070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93517" name="Imagen 1" descr="Texto&#10;&#10;El contenido generado por IA puede ser incorrecto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4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6285">
        <w:rPr>
          <w:noProof/>
          <w:lang w:bidi="es-ES"/>
        </w:rPr>
        <w:t>Crear el archivo config.yml en un directorio accesible desde el contenedor</w:t>
      </w:r>
      <w:r>
        <w:rPr>
          <w:noProof/>
          <w:lang w:bidi="es-ES"/>
        </w:rPr>
        <w:t>:</w:t>
      </w:r>
    </w:p>
    <w:p w14:paraId="79BF6BFF" w14:textId="77777777" w:rsidR="00896285" w:rsidRPr="00896285" w:rsidRDefault="00896285" w:rsidP="00896285">
      <w:pPr>
        <w:pStyle w:val="Informacindecontacto"/>
        <w:ind w:left="1440"/>
        <w:jc w:val="both"/>
        <w:rPr>
          <w:i/>
          <w:iCs/>
          <w:sz w:val="20"/>
          <w:szCs w:val="20"/>
        </w:rPr>
      </w:pPr>
      <w:r w:rsidRPr="00896285">
        <w:rPr>
          <w:i/>
          <w:iCs/>
          <w:sz w:val="20"/>
          <w:szCs w:val="20"/>
        </w:rPr>
        <w:t xml:space="preserve">El archivo </w:t>
      </w:r>
      <w:r w:rsidRPr="00896285">
        <w:rPr>
          <w:b/>
          <w:bCs/>
          <w:i/>
          <w:iCs/>
          <w:sz w:val="20"/>
          <w:szCs w:val="20"/>
        </w:rPr>
        <w:t>jenkins-tunnel.json</w:t>
      </w:r>
      <w:r w:rsidRPr="00896285">
        <w:rPr>
          <w:i/>
          <w:iCs/>
          <w:sz w:val="20"/>
          <w:szCs w:val="20"/>
        </w:rPr>
        <w:t xml:space="preserve"> es generado automáticamente al crear el túnel con el comando anterior y debe montarse en el contenedor.</w:t>
      </w:r>
    </w:p>
    <w:p w14:paraId="04B45B63" w14:textId="77777777" w:rsidR="00896285" w:rsidRDefault="00896285" w:rsidP="00896285">
      <w:pPr>
        <w:pStyle w:val="Informacindecontacto"/>
        <w:jc w:val="both"/>
      </w:pPr>
    </w:p>
    <w:p w14:paraId="3B5F6065" w14:textId="11ACA322" w:rsidR="000B19C4" w:rsidRDefault="000B19C4" w:rsidP="000B19C4">
      <w:pPr>
        <w:pStyle w:val="Informacindecontacto"/>
        <w:numPr>
          <w:ilvl w:val="1"/>
          <w:numId w:val="43"/>
        </w:numPr>
        <w:jc w:val="both"/>
      </w:pPr>
      <w:r w:rsidRPr="00B7172D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038E430" wp14:editId="23845C8D">
                <wp:simplePos x="0" y="0"/>
                <wp:positionH relativeFrom="margin">
                  <wp:align>right</wp:align>
                </wp:positionH>
                <wp:positionV relativeFrom="paragraph">
                  <wp:posOffset>533400</wp:posOffset>
                </wp:positionV>
                <wp:extent cx="4173220" cy="2374265"/>
                <wp:effectExtent l="0" t="0" r="0" b="6985"/>
                <wp:wrapTopAndBottom/>
                <wp:docPr id="840634822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3220" cy="2374840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C2BF65B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version: '3.8'</w:t>
                            </w:r>
                          </w:p>
                          <w:p w14:paraId="3D96FD84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</w:p>
                          <w:p w14:paraId="64887F8D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services:</w:t>
                            </w:r>
                          </w:p>
                          <w:p w14:paraId="639232D1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 cloudflared:</w:t>
                            </w:r>
                          </w:p>
                          <w:p w14:paraId="7AB459A8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   image: cloudflare/cloudflared:latest</w:t>
                            </w:r>
                          </w:p>
                          <w:p w14:paraId="73E08B26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   container_name: cloudflared-tunnel</w:t>
                            </w:r>
                          </w:p>
                          <w:p w14:paraId="08471A3C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   restart: always</w:t>
                            </w:r>
                          </w:p>
                          <w:p w14:paraId="2AC612CA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   command: ["--config", "/etc/cloudflared/config.yml", "tunnel", "run", "4fe155a4-7319-492b-bf27-208209fa2dac"]</w:t>
                            </w:r>
                          </w:p>
                          <w:p w14:paraId="0BCBA28F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   volumes:</w:t>
                            </w:r>
                          </w:p>
                          <w:p w14:paraId="4AE025AE" w14:textId="1E27ECE4" w:rsidR="000B19C4" w:rsidRPr="003D6A9C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     - ../cloudflared:/etc/cloudflared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38E430" id="_x0000_s1034" style="position:absolute;left:0;text-align:left;margin-left:277.4pt;margin-top:42pt;width:328.6pt;height:186.95pt;z-index:251710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" fillcolor="#1c302a" stroked="f" strokeweight=".5pt">
                <v:textbox>
                  <w:txbxContent>
                    <w:p w14:paraId="7C2BF65B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version: '3.8'</w:t>
                      </w:r>
                    </w:p>
                    <w:p w14:paraId="3D96FD84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</w:p>
                    <w:p w14:paraId="64887F8D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services:</w:t>
                      </w:r>
                    </w:p>
                    <w:p w14:paraId="639232D1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 cloudflared:</w:t>
                      </w:r>
                    </w:p>
                    <w:p w14:paraId="7AB459A8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   image: cloudflare/cloudflared:latest</w:t>
                      </w:r>
                    </w:p>
                    <w:p w14:paraId="73E08B26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   container_name: cloudflared-tunnel</w:t>
                      </w:r>
                    </w:p>
                    <w:p w14:paraId="08471A3C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   restart: always</w:t>
                      </w:r>
                    </w:p>
                    <w:p w14:paraId="2AC612CA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   command: ["--config", "/etc/cloudflared/config.yml", "tunnel", "run", "4fe155a4-7319-492b-bf27-208209fa2dac"]</w:t>
                      </w:r>
                    </w:p>
                    <w:p w14:paraId="0BCBA28F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   volumes:</w:t>
                      </w:r>
                    </w:p>
                    <w:p w14:paraId="4AE025AE" w14:textId="1E27ECE4" w:rsidR="000B19C4" w:rsidRPr="003D6A9C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     - ../cloudflared:/etc/cloudflared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0B19C4">
        <w:t>Generar el archivo docker-compose.yml con la siguiente configuración:</w:t>
      </w:r>
    </w:p>
    <w:p w14:paraId="4AFAFA22" w14:textId="77777777" w:rsidR="000B19C4" w:rsidRDefault="000B19C4" w:rsidP="000B19C4">
      <w:pPr>
        <w:pStyle w:val="Informacindecontacto"/>
        <w:ind w:left="1713"/>
        <w:jc w:val="both"/>
        <w:rPr>
          <w:i/>
          <w:iCs/>
          <w:sz w:val="20"/>
          <w:szCs w:val="20"/>
        </w:rPr>
      </w:pPr>
    </w:p>
    <w:p w14:paraId="25B2B081" w14:textId="164A3A27" w:rsidR="000B19C4" w:rsidRPr="000B19C4" w:rsidRDefault="000B19C4" w:rsidP="000B19C4">
      <w:pPr>
        <w:pStyle w:val="Informacindecontacto"/>
        <w:ind w:left="2433"/>
        <w:jc w:val="both"/>
        <w:rPr>
          <w:i/>
          <w:iCs/>
          <w:sz w:val="20"/>
          <w:szCs w:val="20"/>
        </w:rPr>
      </w:pPr>
      <w:r w:rsidRPr="000B19C4">
        <w:rPr>
          <w:i/>
          <w:iCs/>
          <w:sz w:val="20"/>
          <w:szCs w:val="20"/>
        </w:rPr>
        <w:t xml:space="preserve">El token se obtiene al crear el túnel desde el panel de Cloudflare </w:t>
      </w:r>
      <w:r w:rsidRPr="000B19C4">
        <w:rPr>
          <w:rFonts w:ascii="Times New Roman" w:hAnsi="Times New Roman" w:cs="Times New Roman"/>
          <w:i/>
          <w:iCs/>
          <w:sz w:val="20"/>
          <w:szCs w:val="20"/>
        </w:rPr>
        <w:t>→</w:t>
      </w:r>
      <w:r w:rsidRPr="000B19C4">
        <w:rPr>
          <w:i/>
          <w:iCs/>
          <w:sz w:val="20"/>
          <w:szCs w:val="20"/>
        </w:rPr>
        <w:t xml:space="preserve"> Zero Trust &gt; Access &gt; Tunnels.</w:t>
      </w:r>
    </w:p>
    <w:p w14:paraId="7DBF7E3A" w14:textId="3828EF03" w:rsidR="00896285" w:rsidRDefault="00896285">
      <w:r>
        <w:br w:type="page"/>
      </w:r>
    </w:p>
    <w:p w14:paraId="1E2CB2FA" w14:textId="69A49CBA" w:rsidR="000B19C4" w:rsidRDefault="00BC0733" w:rsidP="000B19C4">
      <w:pPr>
        <w:pStyle w:val="Informacindecontacto"/>
        <w:numPr>
          <w:ilvl w:val="1"/>
          <w:numId w:val="43"/>
        </w:numPr>
        <w:tabs>
          <w:tab w:val="left" w:pos="1843"/>
        </w:tabs>
        <w:jc w:val="both"/>
      </w:pPr>
      <w:r w:rsidRPr="001801BC"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4C65C2CF" wp14:editId="6B1D8135">
            <wp:simplePos x="0" y="0"/>
            <wp:positionH relativeFrom="margin">
              <wp:align>center</wp:align>
            </wp:positionH>
            <wp:positionV relativeFrom="paragraph">
              <wp:posOffset>426720</wp:posOffset>
            </wp:positionV>
            <wp:extent cx="5842000" cy="3339465"/>
            <wp:effectExtent l="190500" t="190500" r="196850" b="184785"/>
            <wp:wrapTopAndBottom/>
            <wp:docPr id="762342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4287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339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9C4">
        <w:t>Levantar el contenedor:</w:t>
      </w:r>
    </w:p>
    <w:p w14:paraId="6EA28F39" w14:textId="0BA23A56" w:rsidR="0037436A" w:rsidRPr="002179DC" w:rsidRDefault="0037436A" w:rsidP="002179DC">
      <w:pPr>
        <w:pStyle w:val="Informacindecontacto"/>
        <w:tabs>
          <w:tab w:val="left" w:pos="1843"/>
        </w:tabs>
        <w:ind w:left="2433"/>
        <w:jc w:val="both"/>
      </w:pPr>
    </w:p>
    <w:p w14:paraId="354FB56E" w14:textId="77777777" w:rsidR="0037436A" w:rsidRDefault="0037436A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0BBC29C6" w14:textId="77777777" w:rsidR="0037436A" w:rsidRDefault="0037436A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517D4D5F" w14:textId="77777777" w:rsidR="002179DC" w:rsidRDefault="002179DC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1E2BCD08" w14:textId="6B022F42" w:rsidR="00D15E65" w:rsidRPr="00DF4512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10: Prueba final</w:t>
      </w:r>
    </w:p>
    <w:p w14:paraId="4D70D2E2" w14:textId="669E309E" w:rsidR="00D15E65" w:rsidRPr="002179DC" w:rsidRDefault="00BC0733" w:rsidP="00BC0733">
      <w:pPr>
        <w:pStyle w:val="Prrafodelista"/>
        <w:numPr>
          <w:ilvl w:val="0"/>
          <w:numId w:val="17"/>
        </w:numPr>
        <w:spacing w:before="0" w:after="0"/>
        <w:rPr>
          <w:lang w:bidi="es-ES"/>
        </w:rPr>
      </w:pPr>
      <w:r w:rsidRPr="002179DC">
        <w:rPr>
          <w:noProof/>
          <w:lang w:bidi="es-ES"/>
        </w:rPr>
        <w:drawing>
          <wp:anchor distT="0" distB="0" distL="114300" distR="114300" simplePos="0" relativeHeight="251728896" behindDoc="0" locked="0" layoutInCell="1" allowOverlap="1" wp14:anchorId="2A1D58EF" wp14:editId="6652D651">
            <wp:simplePos x="0" y="0"/>
            <wp:positionH relativeFrom="column">
              <wp:posOffset>47625</wp:posOffset>
            </wp:positionH>
            <wp:positionV relativeFrom="paragraph">
              <wp:posOffset>4354195</wp:posOffset>
            </wp:positionV>
            <wp:extent cx="5187950" cy="3746500"/>
            <wp:effectExtent l="190500" t="190500" r="184150" b="196850"/>
            <wp:wrapTopAndBottom/>
            <wp:docPr id="81185949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59497" name="Imagen 1" descr="Interfaz de usuario gráfica, Texto&#10;&#10;El contenido generado por IA puede ser incorrecto.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17"/>
                    <a:stretch/>
                  </pic:blipFill>
                  <pic:spPr bwMode="auto">
                    <a:xfrm>
                      <a:off x="0" y="0"/>
                      <a:ext cx="5187950" cy="3746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79DC">
        <w:rPr>
          <w:noProof/>
          <w:lang w:bidi="es-ES"/>
        </w:rPr>
        <w:drawing>
          <wp:anchor distT="0" distB="0" distL="114300" distR="114300" simplePos="0" relativeHeight="251727872" behindDoc="0" locked="0" layoutInCell="1" allowOverlap="1" wp14:anchorId="1F32806B" wp14:editId="3FC43C87">
            <wp:simplePos x="0" y="0"/>
            <wp:positionH relativeFrom="margin">
              <wp:align>center</wp:align>
            </wp:positionH>
            <wp:positionV relativeFrom="paragraph">
              <wp:posOffset>758507</wp:posOffset>
            </wp:positionV>
            <wp:extent cx="5197475" cy="3419475"/>
            <wp:effectExtent l="190500" t="190500" r="193675" b="200025"/>
            <wp:wrapTopAndBottom/>
            <wp:docPr id="36729326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93266" name="Imagen 1" descr="Captura de pantalla de un celular&#10;&#10;El contenido generado por IA puede ser incorrecto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3419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79DC">
        <w:rPr>
          <w:noProof/>
          <w:lang w:bidi="es-ES"/>
        </w:rPr>
        <w:t>Se ha hecho un push de prueba al repositorio de GitHub. Se ha verificado el historial del webhook en GitHub (Webhooks &gt; Recent Deliveries) y los logs del job en Jenkins.</w:t>
      </w:r>
    </w:p>
    <w:p w14:paraId="30B418FA" w14:textId="45D31246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5" w:name="_Toc200903044"/>
      <w:r w:rsidRPr="00DF4512">
        <w:rPr>
          <w:noProof/>
          <w:lang w:bidi="es-ES"/>
        </w:rPr>
        <w:lastRenderedPageBreak/>
        <w:t>Conclusiones</w:t>
      </w:r>
      <w:bookmarkEnd w:id="5"/>
    </w:p>
    <w:p w14:paraId="3C0DC422" w14:textId="77777777" w:rsidR="00D15E65" w:rsidRDefault="00D15E65" w:rsidP="00D15E65">
      <w:pPr>
        <w:rPr>
          <w:lang w:bidi="es-ES"/>
        </w:rPr>
      </w:pPr>
    </w:p>
    <w:p w14:paraId="7C56FE91" w14:textId="77777777" w:rsidR="00D15E65" w:rsidRPr="00DF4512" w:rsidRDefault="00D15E65" w:rsidP="00D15E65">
      <w:pPr>
        <w:pStyle w:val="Informacindecontacto"/>
        <w:numPr>
          <w:ilvl w:val="0"/>
          <w:numId w:val="21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Se ha implementado un flujo CI/CD completo y funcional.</w:t>
      </w:r>
    </w:p>
    <w:p w14:paraId="3070F20B" w14:textId="77777777" w:rsidR="00D15E65" w:rsidRPr="00DF4512" w:rsidRDefault="00D15E65" w:rsidP="00D15E65">
      <w:pPr>
        <w:pStyle w:val="Informacindecontacto"/>
        <w:numPr>
          <w:ilvl w:val="0"/>
          <w:numId w:val="21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Jenkins permite automatizar tareas de despliegue eficientemente.</w:t>
      </w:r>
    </w:p>
    <w:p w14:paraId="78026317" w14:textId="35DB798F" w:rsidR="00D15E65" w:rsidRPr="00DF4512" w:rsidRDefault="00D15E65" w:rsidP="00D15E65">
      <w:pPr>
        <w:pStyle w:val="Informacindecontacto"/>
        <w:numPr>
          <w:ilvl w:val="0"/>
          <w:numId w:val="21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Netlify simplifica el proceso de publicación web.</w:t>
      </w:r>
    </w:p>
    <w:p w14:paraId="0EA0540F" w14:textId="77777777" w:rsidR="00D15E65" w:rsidRPr="00DF4512" w:rsidRDefault="00D15E65" w:rsidP="00D15E65">
      <w:pPr>
        <w:pStyle w:val="Informacindecontacto"/>
        <w:numPr>
          <w:ilvl w:val="0"/>
          <w:numId w:val="21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El sistema puede escalarse a proyectos más grandes y complejos.</w:t>
      </w:r>
    </w:p>
    <w:p w14:paraId="25924849" w14:textId="77777777" w:rsidR="00D15E65" w:rsidRPr="00D15E65" w:rsidRDefault="00D15E65" w:rsidP="00D15E65">
      <w:pPr>
        <w:rPr>
          <w:lang w:bidi="es-ES"/>
        </w:rPr>
      </w:pPr>
    </w:p>
    <w:p w14:paraId="082F066A" w14:textId="77777777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6" w:name="_Toc200903045"/>
      <w:r w:rsidRPr="00DF4512">
        <w:rPr>
          <w:noProof/>
          <w:lang w:bidi="es-ES"/>
        </w:rPr>
        <w:t>Glosario</w:t>
      </w:r>
      <w:bookmarkEnd w:id="6"/>
    </w:p>
    <w:p w14:paraId="5B6A41FB" w14:textId="77777777" w:rsidR="00D15E65" w:rsidRDefault="00D15E65" w:rsidP="00D15E65">
      <w:pPr>
        <w:rPr>
          <w:lang w:bidi="es-ES"/>
        </w:rPr>
      </w:pPr>
    </w:p>
    <w:p w14:paraId="6DCBFE0B" w14:textId="77777777" w:rsidR="00D15E65" w:rsidRPr="00DF4512" w:rsidRDefault="00D15E65" w:rsidP="00D15E65">
      <w:pPr>
        <w:pStyle w:val="Informacindecontacto"/>
        <w:jc w:val="left"/>
        <w:rPr>
          <w:noProof/>
          <w:lang w:bidi="es-ES"/>
        </w:rPr>
      </w:pPr>
      <w:r w:rsidRPr="00DF4512">
        <w:rPr>
          <w:b/>
          <w:bCs/>
          <w:noProof/>
          <w:lang w:bidi="es-ES"/>
        </w:rPr>
        <w:t>CI/CD</w:t>
      </w:r>
      <w:r w:rsidRPr="00DF4512">
        <w:rPr>
          <w:noProof/>
          <w:lang w:bidi="es-ES"/>
        </w:rPr>
        <w:t>: Integración continua / Despliegue continuo.</w:t>
      </w:r>
      <w:r w:rsidRPr="00DF4512">
        <w:rPr>
          <w:noProof/>
          <w:lang w:bidi="es-ES"/>
        </w:rPr>
        <w:br/>
      </w:r>
      <w:r w:rsidRPr="00DF4512">
        <w:rPr>
          <w:b/>
          <w:bCs/>
          <w:noProof/>
          <w:lang w:bidi="es-ES"/>
        </w:rPr>
        <w:t>Pipeline</w:t>
      </w:r>
      <w:r w:rsidRPr="00DF4512">
        <w:rPr>
          <w:noProof/>
          <w:lang w:bidi="es-ES"/>
        </w:rPr>
        <w:t>: Flujo automatizado de tareas en un proceso de desarrollo.</w:t>
      </w:r>
      <w:r w:rsidRPr="00DF4512">
        <w:rPr>
          <w:noProof/>
          <w:lang w:bidi="es-ES"/>
        </w:rPr>
        <w:br/>
      </w:r>
      <w:r w:rsidRPr="00DF4512">
        <w:rPr>
          <w:b/>
          <w:bCs/>
          <w:noProof/>
          <w:lang w:bidi="es-ES"/>
        </w:rPr>
        <w:t>Docker</w:t>
      </w:r>
      <w:r w:rsidRPr="00DF4512">
        <w:rPr>
          <w:noProof/>
          <w:lang w:bidi="es-ES"/>
        </w:rPr>
        <w:t>: Plataforma para ejecutar aplicaciones en contenedores.</w:t>
      </w:r>
      <w:r w:rsidRPr="00DF4512">
        <w:rPr>
          <w:noProof/>
          <w:lang w:bidi="es-ES"/>
        </w:rPr>
        <w:br/>
      </w:r>
      <w:r w:rsidRPr="00DF4512">
        <w:rPr>
          <w:b/>
          <w:bCs/>
          <w:noProof/>
          <w:lang w:bidi="es-ES"/>
        </w:rPr>
        <w:t>Webhook</w:t>
      </w:r>
      <w:r w:rsidRPr="00DF4512">
        <w:rPr>
          <w:noProof/>
          <w:lang w:bidi="es-ES"/>
        </w:rPr>
        <w:t>: Notificación automática de eventos, como un push a un repositorio.</w:t>
      </w:r>
    </w:p>
    <w:p w14:paraId="30910633" w14:textId="77777777" w:rsidR="00D15E65" w:rsidRDefault="00D15E65" w:rsidP="00D15E65">
      <w:pPr>
        <w:rPr>
          <w:lang w:bidi="es-ES"/>
        </w:rPr>
      </w:pPr>
    </w:p>
    <w:p w14:paraId="5A7EE1E3" w14:textId="77777777" w:rsidR="00D15E65" w:rsidRPr="00D15E65" w:rsidRDefault="00D15E65" w:rsidP="00D15E65">
      <w:pPr>
        <w:rPr>
          <w:lang w:bidi="es-ES"/>
        </w:rPr>
      </w:pPr>
    </w:p>
    <w:p w14:paraId="0F15D0F3" w14:textId="77777777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7" w:name="_Toc200903046"/>
      <w:r w:rsidRPr="00DF4512">
        <w:rPr>
          <w:noProof/>
          <w:lang w:bidi="es-ES"/>
        </w:rPr>
        <w:t>Referencias bibliográficas utilizadas</w:t>
      </w:r>
      <w:bookmarkEnd w:id="7"/>
    </w:p>
    <w:p w14:paraId="7E9D1350" w14:textId="77777777" w:rsidR="00D15E65" w:rsidRDefault="00D15E65" w:rsidP="00D15E65">
      <w:pPr>
        <w:rPr>
          <w:lang w:bidi="es-ES"/>
        </w:rPr>
      </w:pPr>
    </w:p>
    <w:p w14:paraId="60390D29" w14:textId="77777777" w:rsidR="00D15E65" w:rsidRPr="00DF4512" w:rsidRDefault="00D15E65" w:rsidP="00D15E65">
      <w:pPr>
        <w:pStyle w:val="Informacindecontacto"/>
        <w:numPr>
          <w:ilvl w:val="0"/>
          <w:numId w:val="22"/>
        </w:numPr>
        <w:jc w:val="both"/>
        <w:rPr>
          <w:noProof/>
          <w:lang w:bidi="es-ES"/>
        </w:rPr>
      </w:pPr>
      <w:hyperlink r:id="rId48" w:history="1">
        <w:r w:rsidRPr="00DF4512">
          <w:rPr>
            <w:rStyle w:val="Hipervnculo"/>
            <w:noProof/>
            <w:lang w:bidi="es-ES"/>
          </w:rPr>
          <w:t>https://www.jenkins.io/</w:t>
        </w:r>
      </w:hyperlink>
    </w:p>
    <w:p w14:paraId="07BAD1D0" w14:textId="77777777" w:rsidR="00D15E65" w:rsidRPr="00DF4512" w:rsidRDefault="00D15E65" w:rsidP="00D15E65">
      <w:pPr>
        <w:pStyle w:val="Informacindecontacto"/>
        <w:numPr>
          <w:ilvl w:val="0"/>
          <w:numId w:val="22"/>
        </w:numPr>
        <w:jc w:val="both"/>
        <w:rPr>
          <w:noProof/>
          <w:lang w:bidi="es-ES"/>
        </w:rPr>
      </w:pPr>
      <w:hyperlink r:id="rId49" w:history="1">
        <w:r w:rsidRPr="00DF4512">
          <w:rPr>
            <w:rStyle w:val="Hipervnculo"/>
            <w:noProof/>
            <w:lang w:bidi="es-ES"/>
          </w:rPr>
          <w:t>https://www.netlify.com/</w:t>
        </w:r>
      </w:hyperlink>
    </w:p>
    <w:p w14:paraId="250FCBF7" w14:textId="77777777" w:rsidR="00D15E65" w:rsidRPr="00DF4512" w:rsidRDefault="00D15E65" w:rsidP="00D15E65">
      <w:pPr>
        <w:pStyle w:val="Informacindecontacto"/>
        <w:numPr>
          <w:ilvl w:val="0"/>
          <w:numId w:val="22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Documentación oficial de Docker y GitHub</w:t>
      </w:r>
    </w:p>
    <w:p w14:paraId="33FBBE9C" w14:textId="77777777" w:rsidR="00D15E65" w:rsidRPr="00D15E65" w:rsidRDefault="00D15E65" w:rsidP="00D15E65">
      <w:pPr>
        <w:rPr>
          <w:lang w:bidi="es-ES"/>
        </w:rPr>
      </w:pPr>
    </w:p>
    <w:p w14:paraId="52FDB5D8" w14:textId="20E16B92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8" w:name="_Toc200903047"/>
      <w:r w:rsidRPr="00DF4512">
        <w:rPr>
          <w:noProof/>
          <w:lang w:bidi="es-ES"/>
        </w:rPr>
        <w:t>Anexos</w:t>
      </w:r>
      <w:bookmarkEnd w:id="8"/>
    </w:p>
    <w:p w14:paraId="72D77547" w14:textId="22C048A9" w:rsidR="00DF4512" w:rsidRDefault="00DF4512" w:rsidP="00F6765F">
      <w:pPr>
        <w:pStyle w:val="Informacindecontacto"/>
        <w:jc w:val="both"/>
        <w:rPr>
          <w:i/>
          <w:iCs/>
          <w:noProof/>
          <w:lang w:bidi="es-ES"/>
        </w:rPr>
      </w:pPr>
      <w:r w:rsidRPr="00DF4512">
        <w:rPr>
          <w:i/>
          <w:iCs/>
          <w:noProof/>
          <w:lang w:bidi="es-ES"/>
        </w:rPr>
        <w:t>(</w:t>
      </w:r>
      <w:r w:rsidR="00FB7EAD">
        <w:rPr>
          <w:i/>
          <w:iCs/>
          <w:noProof/>
          <w:lang w:bidi="es-ES"/>
        </w:rPr>
        <w:t>Ver c</w:t>
      </w:r>
      <w:r w:rsidRPr="00DF4512">
        <w:rPr>
          <w:i/>
          <w:iCs/>
          <w:noProof/>
          <w:lang w:bidi="es-ES"/>
        </w:rPr>
        <w:t>apturas de pantalla del proceso, configuraciones de Jenkins, salidas de consola, pruebas, etc.)</w:t>
      </w:r>
    </w:p>
    <w:p w14:paraId="05ED84BA" w14:textId="77777777" w:rsidR="005B598A" w:rsidRDefault="005B598A" w:rsidP="00F6765F">
      <w:pPr>
        <w:pStyle w:val="Informacindecontacto"/>
        <w:jc w:val="both"/>
        <w:rPr>
          <w:i/>
          <w:iCs/>
          <w:noProof/>
          <w:lang w:bidi="es-ES"/>
        </w:rPr>
      </w:pPr>
    </w:p>
    <w:p w14:paraId="2D58414C" w14:textId="7DD6CCB4" w:rsidR="005B598A" w:rsidRPr="005B598A" w:rsidRDefault="005B598A" w:rsidP="005B598A">
      <w:pPr>
        <w:pStyle w:val="Ttulo1"/>
        <w:jc w:val="both"/>
        <w:rPr>
          <w:noProof/>
          <w:lang w:bidi="es-ES"/>
        </w:rPr>
      </w:pPr>
      <w:bookmarkStart w:id="9" w:name="_Toc200903048"/>
      <w:r>
        <w:rPr>
          <w:noProof/>
          <w:lang w:bidi="es-ES"/>
        </w:rPr>
        <w:t>Presentación</w:t>
      </w:r>
      <w:bookmarkEnd w:id="9"/>
    </w:p>
    <w:p w14:paraId="4EBB26A5" w14:textId="1B8FFAE5" w:rsidR="00DF4512" w:rsidRPr="00DF4512" w:rsidRDefault="005B598A" w:rsidP="00F6765F">
      <w:pPr>
        <w:pStyle w:val="Informacindecontacto"/>
        <w:jc w:val="both"/>
        <w:rPr>
          <w:noProof/>
          <w:lang w:bidi="es-ES"/>
        </w:rPr>
      </w:pPr>
      <w:r w:rsidRPr="005B598A">
        <w:rPr>
          <w:noProof/>
          <w:lang w:bidi="es-ES"/>
        </w:rPr>
        <w:t>https://www.canva.com/design/DAGpMDeSwvo/eOeLE6UPI3Fq9vKC0S17wA/view?utm_content=DAGpMDeSwvo&amp;utm_campaign=designshare&amp;utm_medium=link2&amp;utm_source=uniquelinks&amp;utlId=hdbcd191739</w:t>
      </w:r>
    </w:p>
    <w:p w14:paraId="72BA33C4" w14:textId="77777777" w:rsidR="00DF4512" w:rsidRPr="009679B1" w:rsidRDefault="00DF4512" w:rsidP="00DF4512">
      <w:pPr>
        <w:pStyle w:val="Informacindecontacto"/>
        <w:jc w:val="left"/>
        <w:rPr>
          <w:noProof/>
          <w:lang w:bidi="es-ES"/>
        </w:rPr>
      </w:pPr>
    </w:p>
    <w:sectPr w:rsidR="00DF4512" w:rsidRPr="009679B1" w:rsidSect="0089714F">
      <w:footerReference w:type="default" r:id="rId50"/>
      <w:pgSz w:w="11906" w:h="16838" w:code="9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8BC079" w14:textId="77777777" w:rsidR="009553AE" w:rsidRDefault="009553AE" w:rsidP="00C6554A">
      <w:pPr>
        <w:spacing w:before="0" w:after="0" w:line="240" w:lineRule="auto"/>
      </w:pPr>
      <w:r>
        <w:separator/>
      </w:r>
    </w:p>
  </w:endnote>
  <w:endnote w:type="continuationSeparator" w:id="0">
    <w:p w14:paraId="17D82D6D" w14:textId="77777777" w:rsidR="009553AE" w:rsidRDefault="009553AE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TXinwei">
    <w:altName w:val="华文新魏"/>
    <w:charset w:val="86"/>
    <w:family w:val="auto"/>
    <w:pitch w:val="variable"/>
    <w:sig w:usb0="00000001" w:usb1="080F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2E17C9" w14:textId="77777777" w:rsidR="00CF1A79" w:rsidRDefault="00ED7C44">
    <w:pPr>
      <w:pStyle w:val="Piedepgina"/>
      <w:rPr>
        <w:noProof/>
      </w:rPr>
    </w:pPr>
    <w:r>
      <w:rPr>
        <w:noProof/>
        <w:lang w:bidi="es-ES"/>
      </w:rPr>
      <w:t xml:space="preserve">Página </w:t>
    </w:r>
    <w:r>
      <w:rPr>
        <w:noProof/>
        <w:lang w:bidi="es-ES"/>
      </w:rPr>
      <w:fldChar w:fldCharType="begin"/>
    </w:r>
    <w:r>
      <w:rPr>
        <w:noProof/>
        <w:lang w:bidi="es-ES"/>
      </w:rPr>
      <w:instrText xml:space="preserve"> PAGE  \* Arabic  \* MERGEFORMAT </w:instrText>
    </w:r>
    <w:r>
      <w:rPr>
        <w:noProof/>
        <w:lang w:bidi="es-ES"/>
      </w:rPr>
      <w:fldChar w:fldCharType="separate"/>
    </w:r>
    <w:r w:rsidR="0089714F">
      <w:rPr>
        <w:noProof/>
        <w:lang w:bidi="es-ES"/>
      </w:rPr>
      <w:t>1</w:t>
    </w:r>
    <w:r>
      <w:rPr>
        <w:noProof/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63CA12" w14:textId="77777777" w:rsidR="009553AE" w:rsidRDefault="009553AE" w:rsidP="00C6554A">
      <w:pPr>
        <w:spacing w:before="0" w:after="0" w:line="240" w:lineRule="auto"/>
      </w:pPr>
      <w:r>
        <w:separator/>
      </w:r>
    </w:p>
  </w:footnote>
  <w:footnote w:type="continuationSeparator" w:id="0">
    <w:p w14:paraId="45DD40C3" w14:textId="77777777" w:rsidR="009553AE" w:rsidRDefault="009553AE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aconvieta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0B2DE1"/>
    <w:multiLevelType w:val="multilevel"/>
    <w:tmpl w:val="881C2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4893DC5"/>
    <w:multiLevelType w:val="multilevel"/>
    <w:tmpl w:val="D8467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7A90BC3"/>
    <w:multiLevelType w:val="multilevel"/>
    <w:tmpl w:val="EB2EC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7EE5973"/>
    <w:multiLevelType w:val="multilevel"/>
    <w:tmpl w:val="3CDAD5F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800" w:hanging="360"/>
      </w:pPr>
      <w:rPr>
        <w:rFonts w:ascii="Constantia" w:eastAsiaTheme="minorHAnsi" w:hAnsi="Constantia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D483622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6" w15:restartNumberingAfterBreak="0">
    <w:nsid w:val="125F6DE0"/>
    <w:multiLevelType w:val="multilevel"/>
    <w:tmpl w:val="0A12D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47461B0"/>
    <w:multiLevelType w:val="multilevel"/>
    <w:tmpl w:val="D2B87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5370FD8"/>
    <w:multiLevelType w:val="multilevel"/>
    <w:tmpl w:val="2036F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2AE197F"/>
    <w:multiLevelType w:val="multilevel"/>
    <w:tmpl w:val="94B42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4AB7485"/>
    <w:multiLevelType w:val="multilevel"/>
    <w:tmpl w:val="E272E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b/>
        <w:bCs/>
      </w:rPr>
    </w:lvl>
    <w:lvl w:ilvl="2">
      <w:start w:val="5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D5B428D"/>
    <w:multiLevelType w:val="multilevel"/>
    <w:tmpl w:val="B7249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A2272B"/>
    <w:multiLevelType w:val="multilevel"/>
    <w:tmpl w:val="D158C06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00733DF"/>
    <w:multiLevelType w:val="multilevel"/>
    <w:tmpl w:val="7F08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3A57CEB"/>
    <w:multiLevelType w:val="multilevel"/>
    <w:tmpl w:val="30DCC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8B37336"/>
    <w:multiLevelType w:val="multilevel"/>
    <w:tmpl w:val="58F07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5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EA03B2B"/>
    <w:multiLevelType w:val="multilevel"/>
    <w:tmpl w:val="453C9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3B53979"/>
    <w:multiLevelType w:val="multilevel"/>
    <w:tmpl w:val="2506D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5FF1465"/>
    <w:multiLevelType w:val="multilevel"/>
    <w:tmpl w:val="7ECE2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5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495A3ACE"/>
    <w:multiLevelType w:val="multilevel"/>
    <w:tmpl w:val="5D46A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D934CFE"/>
    <w:multiLevelType w:val="multilevel"/>
    <w:tmpl w:val="DE526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0FB6DFF"/>
    <w:multiLevelType w:val="multilevel"/>
    <w:tmpl w:val="03E6DA28"/>
    <w:lvl w:ilvl="0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)"/>
      <w:lvlJc w:val="left"/>
      <w:pPr>
        <w:ind w:left="2433" w:hanging="72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793"/>
        </w:tabs>
        <w:ind w:left="279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13"/>
        </w:tabs>
        <w:ind w:left="351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233"/>
        </w:tabs>
        <w:ind w:left="423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953"/>
        </w:tabs>
        <w:ind w:left="495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673"/>
        </w:tabs>
        <w:ind w:left="567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93"/>
        </w:tabs>
        <w:ind w:left="639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13"/>
        </w:tabs>
        <w:ind w:left="7113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A326E29"/>
    <w:multiLevelType w:val="multilevel"/>
    <w:tmpl w:val="BA027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B2D1BD7"/>
    <w:multiLevelType w:val="multilevel"/>
    <w:tmpl w:val="5E32FC4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BBF7962"/>
    <w:multiLevelType w:val="multilevel"/>
    <w:tmpl w:val="C8308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FB03778"/>
    <w:multiLevelType w:val="multilevel"/>
    <w:tmpl w:val="5A4A5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3905760"/>
    <w:multiLevelType w:val="multilevel"/>
    <w:tmpl w:val="9612C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3C661C9"/>
    <w:multiLevelType w:val="multilevel"/>
    <w:tmpl w:val="6C0C8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FA9650F"/>
    <w:multiLevelType w:val="multilevel"/>
    <w:tmpl w:val="689C9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FB65D36"/>
    <w:multiLevelType w:val="multilevel"/>
    <w:tmpl w:val="75AA99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1C15214"/>
    <w:multiLevelType w:val="hybridMultilevel"/>
    <w:tmpl w:val="2F6A7A42"/>
    <w:lvl w:ilvl="0" w:tplc="B10E031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BE54379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200F7A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A8AC735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ED8A78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DD9AE4C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7C2E39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DCCAC9B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5C5A45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1D411EA"/>
    <w:multiLevelType w:val="multilevel"/>
    <w:tmpl w:val="F2AEC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1EF400A"/>
    <w:multiLevelType w:val="multilevel"/>
    <w:tmpl w:val="03E6DA28"/>
    <w:lvl w:ilvl="0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)"/>
      <w:lvlJc w:val="left"/>
      <w:pPr>
        <w:ind w:left="2433" w:hanging="72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793"/>
        </w:tabs>
        <w:ind w:left="279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13"/>
        </w:tabs>
        <w:ind w:left="351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233"/>
        </w:tabs>
        <w:ind w:left="423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953"/>
        </w:tabs>
        <w:ind w:left="495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673"/>
        </w:tabs>
        <w:ind w:left="567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93"/>
        </w:tabs>
        <w:ind w:left="639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13"/>
        </w:tabs>
        <w:ind w:left="7113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78E5B61"/>
    <w:multiLevelType w:val="multilevel"/>
    <w:tmpl w:val="E4A2A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9AA46F7"/>
    <w:multiLevelType w:val="multilevel"/>
    <w:tmpl w:val="6130D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AB9513D"/>
    <w:multiLevelType w:val="multilevel"/>
    <w:tmpl w:val="BF665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62241673">
    <w:abstractNumId w:val="9"/>
  </w:num>
  <w:num w:numId="2" w16cid:durableId="1288312761">
    <w:abstractNumId w:val="8"/>
  </w:num>
  <w:num w:numId="3" w16cid:durableId="1921135988">
    <w:abstractNumId w:val="8"/>
  </w:num>
  <w:num w:numId="4" w16cid:durableId="368802430">
    <w:abstractNumId w:val="9"/>
  </w:num>
  <w:num w:numId="5" w16cid:durableId="1997225592">
    <w:abstractNumId w:val="29"/>
  </w:num>
  <w:num w:numId="6" w16cid:durableId="1011026048">
    <w:abstractNumId w:val="11"/>
  </w:num>
  <w:num w:numId="7" w16cid:durableId="1798334361">
    <w:abstractNumId w:val="15"/>
  </w:num>
  <w:num w:numId="8" w16cid:durableId="1101880256">
    <w:abstractNumId w:val="7"/>
  </w:num>
  <w:num w:numId="9" w16cid:durableId="1647397117">
    <w:abstractNumId w:val="6"/>
  </w:num>
  <w:num w:numId="10" w16cid:durableId="1906640331">
    <w:abstractNumId w:val="5"/>
  </w:num>
  <w:num w:numId="11" w16cid:durableId="2054309428">
    <w:abstractNumId w:val="4"/>
  </w:num>
  <w:num w:numId="12" w16cid:durableId="1477068773">
    <w:abstractNumId w:val="3"/>
  </w:num>
  <w:num w:numId="13" w16cid:durableId="1655719058">
    <w:abstractNumId w:val="2"/>
  </w:num>
  <w:num w:numId="14" w16cid:durableId="326785147">
    <w:abstractNumId w:val="1"/>
  </w:num>
  <w:num w:numId="15" w16cid:durableId="667249315">
    <w:abstractNumId w:val="0"/>
  </w:num>
  <w:num w:numId="16" w16cid:durableId="1073553718">
    <w:abstractNumId w:val="40"/>
  </w:num>
  <w:num w:numId="17" w16cid:durableId="865141689">
    <w:abstractNumId w:val="28"/>
  </w:num>
  <w:num w:numId="18" w16cid:durableId="818225419">
    <w:abstractNumId w:val="39"/>
  </w:num>
  <w:num w:numId="19" w16cid:durableId="1819955564">
    <w:abstractNumId w:val="33"/>
  </w:num>
  <w:num w:numId="20" w16cid:durableId="1664360138">
    <w:abstractNumId w:val="38"/>
  </w:num>
  <w:num w:numId="21" w16cid:durableId="1783111489">
    <w:abstractNumId w:val="36"/>
  </w:num>
  <w:num w:numId="22" w16cid:durableId="1660964526">
    <w:abstractNumId w:val="26"/>
  </w:num>
  <w:num w:numId="23" w16cid:durableId="1511607096">
    <w:abstractNumId w:val="37"/>
  </w:num>
  <w:num w:numId="24" w16cid:durableId="2098554304">
    <w:abstractNumId w:val="27"/>
  </w:num>
  <w:num w:numId="25" w16cid:durableId="870724950">
    <w:abstractNumId w:val="21"/>
  </w:num>
  <w:num w:numId="26" w16cid:durableId="1307278213">
    <w:abstractNumId w:val="24"/>
  </w:num>
  <w:num w:numId="27" w16cid:durableId="304967318">
    <w:abstractNumId w:val="10"/>
  </w:num>
  <w:num w:numId="28" w16cid:durableId="2117671488">
    <w:abstractNumId w:val="46"/>
  </w:num>
  <w:num w:numId="29" w16cid:durableId="1474054505">
    <w:abstractNumId w:val="34"/>
  </w:num>
  <w:num w:numId="30" w16cid:durableId="1620842362">
    <w:abstractNumId w:val="30"/>
  </w:num>
  <w:num w:numId="31" w16cid:durableId="560750067">
    <w:abstractNumId w:val="35"/>
  </w:num>
  <w:num w:numId="32" w16cid:durableId="1904560593">
    <w:abstractNumId w:val="12"/>
  </w:num>
  <w:num w:numId="33" w16cid:durableId="1501778088">
    <w:abstractNumId w:val="18"/>
  </w:num>
  <w:num w:numId="34" w16cid:durableId="2140799114">
    <w:abstractNumId w:val="17"/>
  </w:num>
  <w:num w:numId="35" w16cid:durableId="493574217">
    <w:abstractNumId w:val="19"/>
  </w:num>
  <w:num w:numId="36" w16cid:durableId="1289820533">
    <w:abstractNumId w:val="22"/>
  </w:num>
  <w:num w:numId="37" w16cid:durableId="890338831">
    <w:abstractNumId w:val="42"/>
  </w:num>
  <w:num w:numId="38" w16cid:durableId="663433470">
    <w:abstractNumId w:val="13"/>
  </w:num>
  <w:num w:numId="39" w16cid:durableId="837311346">
    <w:abstractNumId w:val="23"/>
  </w:num>
  <w:num w:numId="40" w16cid:durableId="763916538">
    <w:abstractNumId w:val="44"/>
  </w:num>
  <w:num w:numId="41" w16cid:durableId="1771385860">
    <w:abstractNumId w:val="14"/>
  </w:num>
  <w:num w:numId="42" w16cid:durableId="1831169915">
    <w:abstractNumId w:val="45"/>
  </w:num>
  <w:num w:numId="43" w16cid:durableId="62263648">
    <w:abstractNumId w:val="32"/>
  </w:num>
  <w:num w:numId="44" w16cid:durableId="338512001">
    <w:abstractNumId w:val="31"/>
  </w:num>
  <w:num w:numId="45" w16cid:durableId="80612355">
    <w:abstractNumId w:val="43"/>
  </w:num>
  <w:num w:numId="46" w16cid:durableId="286206587">
    <w:abstractNumId w:val="16"/>
  </w:num>
  <w:num w:numId="47" w16cid:durableId="488059891">
    <w:abstractNumId w:val="41"/>
  </w:num>
  <w:num w:numId="48" w16cid:durableId="1040856585">
    <w:abstractNumId w:val="25"/>
  </w:num>
  <w:num w:numId="49" w16cid:durableId="182801285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E06"/>
    <w:rsid w:val="0000288E"/>
    <w:rsid w:val="00012D5F"/>
    <w:rsid w:val="00013E0A"/>
    <w:rsid w:val="00014FAD"/>
    <w:rsid w:val="00021498"/>
    <w:rsid w:val="00027BFA"/>
    <w:rsid w:val="00034A55"/>
    <w:rsid w:val="000377C7"/>
    <w:rsid w:val="00037F54"/>
    <w:rsid w:val="00041358"/>
    <w:rsid w:val="00043A7E"/>
    <w:rsid w:val="00044BE7"/>
    <w:rsid w:val="00046F0B"/>
    <w:rsid w:val="000479CF"/>
    <w:rsid w:val="0005734A"/>
    <w:rsid w:val="00063512"/>
    <w:rsid w:val="0007120C"/>
    <w:rsid w:val="00073854"/>
    <w:rsid w:val="000765E3"/>
    <w:rsid w:val="000777D6"/>
    <w:rsid w:val="00077F76"/>
    <w:rsid w:val="000861DF"/>
    <w:rsid w:val="00091C44"/>
    <w:rsid w:val="00092A72"/>
    <w:rsid w:val="00097F03"/>
    <w:rsid w:val="000A6919"/>
    <w:rsid w:val="000A77DC"/>
    <w:rsid w:val="000B146F"/>
    <w:rsid w:val="000B19C4"/>
    <w:rsid w:val="000B40A6"/>
    <w:rsid w:val="000B469D"/>
    <w:rsid w:val="000B6093"/>
    <w:rsid w:val="000C3070"/>
    <w:rsid w:val="000C36EE"/>
    <w:rsid w:val="000D10F3"/>
    <w:rsid w:val="000D706C"/>
    <w:rsid w:val="000E5F2D"/>
    <w:rsid w:val="000E67D1"/>
    <w:rsid w:val="000E6CEA"/>
    <w:rsid w:val="000E6EB4"/>
    <w:rsid w:val="000E7C60"/>
    <w:rsid w:val="000F074A"/>
    <w:rsid w:val="000F186C"/>
    <w:rsid w:val="000F7F26"/>
    <w:rsid w:val="00103CAC"/>
    <w:rsid w:val="00110A8C"/>
    <w:rsid w:val="00113131"/>
    <w:rsid w:val="0011347A"/>
    <w:rsid w:val="00122691"/>
    <w:rsid w:val="001261A0"/>
    <w:rsid w:val="00127666"/>
    <w:rsid w:val="00154D0D"/>
    <w:rsid w:val="00162420"/>
    <w:rsid w:val="00164F7F"/>
    <w:rsid w:val="00167B44"/>
    <w:rsid w:val="001756B9"/>
    <w:rsid w:val="00176355"/>
    <w:rsid w:val="00176E33"/>
    <w:rsid w:val="001801BC"/>
    <w:rsid w:val="00185306"/>
    <w:rsid w:val="00190D98"/>
    <w:rsid w:val="0019277F"/>
    <w:rsid w:val="001946D1"/>
    <w:rsid w:val="001947C0"/>
    <w:rsid w:val="00197A19"/>
    <w:rsid w:val="001A2FE3"/>
    <w:rsid w:val="001A6613"/>
    <w:rsid w:val="001B445B"/>
    <w:rsid w:val="001C3718"/>
    <w:rsid w:val="001C4FAA"/>
    <w:rsid w:val="001D1510"/>
    <w:rsid w:val="001D5939"/>
    <w:rsid w:val="001E2D39"/>
    <w:rsid w:val="001E584E"/>
    <w:rsid w:val="001E78A3"/>
    <w:rsid w:val="001F1BCF"/>
    <w:rsid w:val="001F223F"/>
    <w:rsid w:val="001F7C2F"/>
    <w:rsid w:val="00202263"/>
    <w:rsid w:val="00202E9A"/>
    <w:rsid w:val="002031D4"/>
    <w:rsid w:val="0020320A"/>
    <w:rsid w:val="002123D5"/>
    <w:rsid w:val="00213ED1"/>
    <w:rsid w:val="002148AE"/>
    <w:rsid w:val="00215E1E"/>
    <w:rsid w:val="002179DC"/>
    <w:rsid w:val="002211C3"/>
    <w:rsid w:val="00222C1C"/>
    <w:rsid w:val="002242DF"/>
    <w:rsid w:val="002259C5"/>
    <w:rsid w:val="00227AC6"/>
    <w:rsid w:val="00236F32"/>
    <w:rsid w:val="00242D68"/>
    <w:rsid w:val="00242FE3"/>
    <w:rsid w:val="0024354F"/>
    <w:rsid w:val="00250FBC"/>
    <w:rsid w:val="00251BC1"/>
    <w:rsid w:val="002554CD"/>
    <w:rsid w:val="002558DE"/>
    <w:rsid w:val="00261C6C"/>
    <w:rsid w:val="0026540D"/>
    <w:rsid w:val="0026676F"/>
    <w:rsid w:val="0027017E"/>
    <w:rsid w:val="00270224"/>
    <w:rsid w:val="0027190C"/>
    <w:rsid w:val="002758BE"/>
    <w:rsid w:val="00275EC5"/>
    <w:rsid w:val="00277B2E"/>
    <w:rsid w:val="00282E34"/>
    <w:rsid w:val="002928DB"/>
    <w:rsid w:val="0029335F"/>
    <w:rsid w:val="00293B83"/>
    <w:rsid w:val="002A780E"/>
    <w:rsid w:val="002B4021"/>
    <w:rsid w:val="002B4294"/>
    <w:rsid w:val="002D0FE5"/>
    <w:rsid w:val="002D4F5A"/>
    <w:rsid w:val="002D758B"/>
    <w:rsid w:val="002E01B8"/>
    <w:rsid w:val="002E0BA3"/>
    <w:rsid w:val="002E391B"/>
    <w:rsid w:val="002E5779"/>
    <w:rsid w:val="002E5B28"/>
    <w:rsid w:val="002E6CB9"/>
    <w:rsid w:val="002F5EBE"/>
    <w:rsid w:val="00304954"/>
    <w:rsid w:val="00310E96"/>
    <w:rsid w:val="0031432A"/>
    <w:rsid w:val="0032270F"/>
    <w:rsid w:val="00330515"/>
    <w:rsid w:val="003327F5"/>
    <w:rsid w:val="00333D0D"/>
    <w:rsid w:val="00333D83"/>
    <w:rsid w:val="00334073"/>
    <w:rsid w:val="00340D4D"/>
    <w:rsid w:val="00343F5F"/>
    <w:rsid w:val="00344273"/>
    <w:rsid w:val="00345CA8"/>
    <w:rsid w:val="003473AE"/>
    <w:rsid w:val="00356A15"/>
    <w:rsid w:val="00361E69"/>
    <w:rsid w:val="00366D78"/>
    <w:rsid w:val="0037082F"/>
    <w:rsid w:val="00370C5E"/>
    <w:rsid w:val="00372071"/>
    <w:rsid w:val="003725C4"/>
    <w:rsid w:val="0037436A"/>
    <w:rsid w:val="00382042"/>
    <w:rsid w:val="00382139"/>
    <w:rsid w:val="003850AE"/>
    <w:rsid w:val="00393FCC"/>
    <w:rsid w:val="003A1F09"/>
    <w:rsid w:val="003A331E"/>
    <w:rsid w:val="003A406D"/>
    <w:rsid w:val="003A785A"/>
    <w:rsid w:val="003B69A0"/>
    <w:rsid w:val="003C7BEC"/>
    <w:rsid w:val="003C7CC3"/>
    <w:rsid w:val="003D30FA"/>
    <w:rsid w:val="003D4D34"/>
    <w:rsid w:val="003D555A"/>
    <w:rsid w:val="003D6A9C"/>
    <w:rsid w:val="003E5A32"/>
    <w:rsid w:val="003E5E42"/>
    <w:rsid w:val="003F228E"/>
    <w:rsid w:val="003F268C"/>
    <w:rsid w:val="003F77AF"/>
    <w:rsid w:val="00402119"/>
    <w:rsid w:val="00404E9F"/>
    <w:rsid w:val="00406B76"/>
    <w:rsid w:val="00411589"/>
    <w:rsid w:val="00412A93"/>
    <w:rsid w:val="00417052"/>
    <w:rsid w:val="004204D5"/>
    <w:rsid w:val="004208A5"/>
    <w:rsid w:val="00421A47"/>
    <w:rsid w:val="00425F0D"/>
    <w:rsid w:val="004456AC"/>
    <w:rsid w:val="00455CBA"/>
    <w:rsid w:val="0046093D"/>
    <w:rsid w:val="00461E53"/>
    <w:rsid w:val="0046533B"/>
    <w:rsid w:val="004731B6"/>
    <w:rsid w:val="00474BF7"/>
    <w:rsid w:val="00474CF4"/>
    <w:rsid w:val="00476B2F"/>
    <w:rsid w:val="00476FAA"/>
    <w:rsid w:val="00480410"/>
    <w:rsid w:val="0048714C"/>
    <w:rsid w:val="00490ACB"/>
    <w:rsid w:val="00491354"/>
    <w:rsid w:val="004928E8"/>
    <w:rsid w:val="00493A7E"/>
    <w:rsid w:val="00494BB3"/>
    <w:rsid w:val="00495EDA"/>
    <w:rsid w:val="004A3701"/>
    <w:rsid w:val="004A3C5C"/>
    <w:rsid w:val="004B353A"/>
    <w:rsid w:val="004C049F"/>
    <w:rsid w:val="004C64A0"/>
    <w:rsid w:val="004E2DB6"/>
    <w:rsid w:val="004E4D29"/>
    <w:rsid w:val="004F202A"/>
    <w:rsid w:val="004F594C"/>
    <w:rsid w:val="004F626A"/>
    <w:rsid w:val="005000E2"/>
    <w:rsid w:val="0050130B"/>
    <w:rsid w:val="0051286A"/>
    <w:rsid w:val="00514F88"/>
    <w:rsid w:val="00516C64"/>
    <w:rsid w:val="0051785D"/>
    <w:rsid w:val="005230FA"/>
    <w:rsid w:val="005269D0"/>
    <w:rsid w:val="0053656A"/>
    <w:rsid w:val="005406AA"/>
    <w:rsid w:val="00543E11"/>
    <w:rsid w:val="00544100"/>
    <w:rsid w:val="00546B6D"/>
    <w:rsid w:val="005475AC"/>
    <w:rsid w:val="0056006E"/>
    <w:rsid w:val="00561A95"/>
    <w:rsid w:val="0057376A"/>
    <w:rsid w:val="005744F5"/>
    <w:rsid w:val="00574C81"/>
    <w:rsid w:val="00574FAA"/>
    <w:rsid w:val="005874FC"/>
    <w:rsid w:val="0059568D"/>
    <w:rsid w:val="00595D64"/>
    <w:rsid w:val="00595E16"/>
    <w:rsid w:val="00596979"/>
    <w:rsid w:val="00596FCF"/>
    <w:rsid w:val="00597609"/>
    <w:rsid w:val="005A492E"/>
    <w:rsid w:val="005A4B06"/>
    <w:rsid w:val="005A4F34"/>
    <w:rsid w:val="005A647A"/>
    <w:rsid w:val="005A7476"/>
    <w:rsid w:val="005B0806"/>
    <w:rsid w:val="005B1984"/>
    <w:rsid w:val="005B598A"/>
    <w:rsid w:val="005C4978"/>
    <w:rsid w:val="005F4974"/>
    <w:rsid w:val="005F6DCF"/>
    <w:rsid w:val="00604D3E"/>
    <w:rsid w:val="00605DB2"/>
    <w:rsid w:val="006115F1"/>
    <w:rsid w:val="0061439F"/>
    <w:rsid w:val="0061563A"/>
    <w:rsid w:val="006156D3"/>
    <w:rsid w:val="00615C29"/>
    <w:rsid w:val="00617F21"/>
    <w:rsid w:val="006216FC"/>
    <w:rsid w:val="00621857"/>
    <w:rsid w:val="0062371A"/>
    <w:rsid w:val="0062375F"/>
    <w:rsid w:val="0063611F"/>
    <w:rsid w:val="006363D5"/>
    <w:rsid w:val="006369B5"/>
    <w:rsid w:val="0064350E"/>
    <w:rsid w:val="00644482"/>
    <w:rsid w:val="00644D50"/>
    <w:rsid w:val="00647ABA"/>
    <w:rsid w:val="006518BF"/>
    <w:rsid w:val="006532C0"/>
    <w:rsid w:val="00656708"/>
    <w:rsid w:val="00657DCD"/>
    <w:rsid w:val="00665FA5"/>
    <w:rsid w:val="00667A23"/>
    <w:rsid w:val="00670227"/>
    <w:rsid w:val="0067302A"/>
    <w:rsid w:val="006742EF"/>
    <w:rsid w:val="006804E7"/>
    <w:rsid w:val="00686488"/>
    <w:rsid w:val="00692B7A"/>
    <w:rsid w:val="00694E64"/>
    <w:rsid w:val="006965FB"/>
    <w:rsid w:val="006A187F"/>
    <w:rsid w:val="006A1D99"/>
    <w:rsid w:val="006A1F0B"/>
    <w:rsid w:val="006A3CE7"/>
    <w:rsid w:val="006A522E"/>
    <w:rsid w:val="006B1679"/>
    <w:rsid w:val="006B1969"/>
    <w:rsid w:val="006B20A6"/>
    <w:rsid w:val="006B7988"/>
    <w:rsid w:val="006C1109"/>
    <w:rsid w:val="006C26AF"/>
    <w:rsid w:val="006C6A3A"/>
    <w:rsid w:val="006C7044"/>
    <w:rsid w:val="006D166A"/>
    <w:rsid w:val="006D4A89"/>
    <w:rsid w:val="006D5725"/>
    <w:rsid w:val="006E1583"/>
    <w:rsid w:val="006E7F33"/>
    <w:rsid w:val="006F0AD8"/>
    <w:rsid w:val="006F0D56"/>
    <w:rsid w:val="006F287A"/>
    <w:rsid w:val="006F686C"/>
    <w:rsid w:val="00700781"/>
    <w:rsid w:val="00706542"/>
    <w:rsid w:val="00707C39"/>
    <w:rsid w:val="007106BE"/>
    <w:rsid w:val="007127D3"/>
    <w:rsid w:val="00713079"/>
    <w:rsid w:val="00720B84"/>
    <w:rsid w:val="00724638"/>
    <w:rsid w:val="007266FC"/>
    <w:rsid w:val="007337E4"/>
    <w:rsid w:val="00742CCF"/>
    <w:rsid w:val="00745C41"/>
    <w:rsid w:val="007526F2"/>
    <w:rsid w:val="00754782"/>
    <w:rsid w:val="007646E7"/>
    <w:rsid w:val="00780B3C"/>
    <w:rsid w:val="00791773"/>
    <w:rsid w:val="00793529"/>
    <w:rsid w:val="007A2805"/>
    <w:rsid w:val="007B2457"/>
    <w:rsid w:val="007B4D40"/>
    <w:rsid w:val="007D12F0"/>
    <w:rsid w:val="007D3F1A"/>
    <w:rsid w:val="007D7DDB"/>
    <w:rsid w:val="007E34D7"/>
    <w:rsid w:val="007E7C92"/>
    <w:rsid w:val="007F1E46"/>
    <w:rsid w:val="007F3487"/>
    <w:rsid w:val="007F6A70"/>
    <w:rsid w:val="008111D2"/>
    <w:rsid w:val="00812D70"/>
    <w:rsid w:val="00814851"/>
    <w:rsid w:val="00820727"/>
    <w:rsid w:val="00820E3B"/>
    <w:rsid w:val="0082565E"/>
    <w:rsid w:val="0082741A"/>
    <w:rsid w:val="00831536"/>
    <w:rsid w:val="00831FF2"/>
    <w:rsid w:val="00832F58"/>
    <w:rsid w:val="0083392A"/>
    <w:rsid w:val="008447A1"/>
    <w:rsid w:val="00845094"/>
    <w:rsid w:val="00845FD3"/>
    <w:rsid w:val="00860423"/>
    <w:rsid w:val="0086098F"/>
    <w:rsid w:val="00862EBD"/>
    <w:rsid w:val="00863A70"/>
    <w:rsid w:val="0086525D"/>
    <w:rsid w:val="00866B33"/>
    <w:rsid w:val="0086703A"/>
    <w:rsid w:val="008671CB"/>
    <w:rsid w:val="00877800"/>
    <w:rsid w:val="00886CC1"/>
    <w:rsid w:val="0089016F"/>
    <w:rsid w:val="00893415"/>
    <w:rsid w:val="00893EF7"/>
    <w:rsid w:val="00896285"/>
    <w:rsid w:val="0089714F"/>
    <w:rsid w:val="008B161F"/>
    <w:rsid w:val="008B270D"/>
    <w:rsid w:val="008B587C"/>
    <w:rsid w:val="008B687E"/>
    <w:rsid w:val="008B6A68"/>
    <w:rsid w:val="008C11F2"/>
    <w:rsid w:val="008C2E31"/>
    <w:rsid w:val="008D3DCD"/>
    <w:rsid w:val="008D6D67"/>
    <w:rsid w:val="008E0E80"/>
    <w:rsid w:val="008E42A1"/>
    <w:rsid w:val="008E4383"/>
    <w:rsid w:val="008E4FBB"/>
    <w:rsid w:val="008E6C0D"/>
    <w:rsid w:val="008E71DB"/>
    <w:rsid w:val="008E7D17"/>
    <w:rsid w:val="008F06E2"/>
    <w:rsid w:val="00903AD2"/>
    <w:rsid w:val="00904023"/>
    <w:rsid w:val="00905415"/>
    <w:rsid w:val="00914B43"/>
    <w:rsid w:val="00915B60"/>
    <w:rsid w:val="009168FB"/>
    <w:rsid w:val="00922C23"/>
    <w:rsid w:val="009240E2"/>
    <w:rsid w:val="00924800"/>
    <w:rsid w:val="0092683E"/>
    <w:rsid w:val="0093000F"/>
    <w:rsid w:val="009302EC"/>
    <w:rsid w:val="009314D6"/>
    <w:rsid w:val="009360F0"/>
    <w:rsid w:val="009516A9"/>
    <w:rsid w:val="009519B4"/>
    <w:rsid w:val="00951B61"/>
    <w:rsid w:val="00953EA5"/>
    <w:rsid w:val="009553AE"/>
    <w:rsid w:val="009555E2"/>
    <w:rsid w:val="00955B66"/>
    <w:rsid w:val="00955E23"/>
    <w:rsid w:val="00961D48"/>
    <w:rsid w:val="00966714"/>
    <w:rsid w:val="009679B1"/>
    <w:rsid w:val="00971259"/>
    <w:rsid w:val="00977951"/>
    <w:rsid w:val="00985359"/>
    <w:rsid w:val="00986062"/>
    <w:rsid w:val="00986919"/>
    <w:rsid w:val="0099069B"/>
    <w:rsid w:val="00993648"/>
    <w:rsid w:val="0099617F"/>
    <w:rsid w:val="009A0387"/>
    <w:rsid w:val="009A068C"/>
    <w:rsid w:val="009A34E5"/>
    <w:rsid w:val="009A3FFD"/>
    <w:rsid w:val="009A49DB"/>
    <w:rsid w:val="009A529E"/>
    <w:rsid w:val="009B4E9C"/>
    <w:rsid w:val="009B7069"/>
    <w:rsid w:val="009C1157"/>
    <w:rsid w:val="009C11A2"/>
    <w:rsid w:val="009C1B04"/>
    <w:rsid w:val="009D1508"/>
    <w:rsid w:val="009D1910"/>
    <w:rsid w:val="009D2E06"/>
    <w:rsid w:val="009D5F72"/>
    <w:rsid w:val="009F24C4"/>
    <w:rsid w:val="009F2DC3"/>
    <w:rsid w:val="009F5B39"/>
    <w:rsid w:val="009F6F75"/>
    <w:rsid w:val="00A015BF"/>
    <w:rsid w:val="00A0550A"/>
    <w:rsid w:val="00A1609A"/>
    <w:rsid w:val="00A16875"/>
    <w:rsid w:val="00A24666"/>
    <w:rsid w:val="00A26E5E"/>
    <w:rsid w:val="00A3181C"/>
    <w:rsid w:val="00A31E47"/>
    <w:rsid w:val="00A32083"/>
    <w:rsid w:val="00A33B11"/>
    <w:rsid w:val="00A5233F"/>
    <w:rsid w:val="00A5582A"/>
    <w:rsid w:val="00A56E75"/>
    <w:rsid w:val="00A611E2"/>
    <w:rsid w:val="00A64C4B"/>
    <w:rsid w:val="00A65052"/>
    <w:rsid w:val="00A655B3"/>
    <w:rsid w:val="00A72C3F"/>
    <w:rsid w:val="00A73202"/>
    <w:rsid w:val="00A73C45"/>
    <w:rsid w:val="00A74E41"/>
    <w:rsid w:val="00A81B9A"/>
    <w:rsid w:val="00A8218F"/>
    <w:rsid w:val="00A836DD"/>
    <w:rsid w:val="00A845DB"/>
    <w:rsid w:val="00A87E7D"/>
    <w:rsid w:val="00A9145C"/>
    <w:rsid w:val="00A9443F"/>
    <w:rsid w:val="00AA14F2"/>
    <w:rsid w:val="00AA65D6"/>
    <w:rsid w:val="00AB1C13"/>
    <w:rsid w:val="00AB2B13"/>
    <w:rsid w:val="00AC1771"/>
    <w:rsid w:val="00AC19CD"/>
    <w:rsid w:val="00AC2C6B"/>
    <w:rsid w:val="00AC30E2"/>
    <w:rsid w:val="00AC5ADD"/>
    <w:rsid w:val="00AC6993"/>
    <w:rsid w:val="00AC76AE"/>
    <w:rsid w:val="00AD4419"/>
    <w:rsid w:val="00AD4BA9"/>
    <w:rsid w:val="00AE535A"/>
    <w:rsid w:val="00AE7528"/>
    <w:rsid w:val="00AF06A5"/>
    <w:rsid w:val="00AF2B7E"/>
    <w:rsid w:val="00B01226"/>
    <w:rsid w:val="00B045A5"/>
    <w:rsid w:val="00B05911"/>
    <w:rsid w:val="00B110BE"/>
    <w:rsid w:val="00B11E6E"/>
    <w:rsid w:val="00B135AC"/>
    <w:rsid w:val="00B143CA"/>
    <w:rsid w:val="00B20F49"/>
    <w:rsid w:val="00B236F1"/>
    <w:rsid w:val="00B25401"/>
    <w:rsid w:val="00B304F4"/>
    <w:rsid w:val="00B346C9"/>
    <w:rsid w:val="00B37DE1"/>
    <w:rsid w:val="00B4554C"/>
    <w:rsid w:val="00B47CE6"/>
    <w:rsid w:val="00B50009"/>
    <w:rsid w:val="00B50D24"/>
    <w:rsid w:val="00B524F9"/>
    <w:rsid w:val="00B54A5D"/>
    <w:rsid w:val="00B55BB3"/>
    <w:rsid w:val="00B55FDF"/>
    <w:rsid w:val="00B560BE"/>
    <w:rsid w:val="00B64746"/>
    <w:rsid w:val="00B64F42"/>
    <w:rsid w:val="00B7172D"/>
    <w:rsid w:val="00B72857"/>
    <w:rsid w:val="00B72D90"/>
    <w:rsid w:val="00B72E14"/>
    <w:rsid w:val="00B81403"/>
    <w:rsid w:val="00B85688"/>
    <w:rsid w:val="00B86D98"/>
    <w:rsid w:val="00B9467B"/>
    <w:rsid w:val="00B94937"/>
    <w:rsid w:val="00BA285E"/>
    <w:rsid w:val="00BA2F3F"/>
    <w:rsid w:val="00BB4C86"/>
    <w:rsid w:val="00BB73CB"/>
    <w:rsid w:val="00BC0060"/>
    <w:rsid w:val="00BC0733"/>
    <w:rsid w:val="00BC1C7E"/>
    <w:rsid w:val="00BC2AEC"/>
    <w:rsid w:val="00BC3E29"/>
    <w:rsid w:val="00BD136A"/>
    <w:rsid w:val="00BD7783"/>
    <w:rsid w:val="00BD7DCD"/>
    <w:rsid w:val="00BE4E48"/>
    <w:rsid w:val="00BE51DE"/>
    <w:rsid w:val="00BE5711"/>
    <w:rsid w:val="00BF26D6"/>
    <w:rsid w:val="00BF4338"/>
    <w:rsid w:val="00BF5529"/>
    <w:rsid w:val="00C01829"/>
    <w:rsid w:val="00C04C27"/>
    <w:rsid w:val="00C07043"/>
    <w:rsid w:val="00C153C4"/>
    <w:rsid w:val="00C24E0D"/>
    <w:rsid w:val="00C265C6"/>
    <w:rsid w:val="00C30E05"/>
    <w:rsid w:val="00C345B6"/>
    <w:rsid w:val="00C4035C"/>
    <w:rsid w:val="00C45B19"/>
    <w:rsid w:val="00C46928"/>
    <w:rsid w:val="00C46FA4"/>
    <w:rsid w:val="00C55EDF"/>
    <w:rsid w:val="00C60C18"/>
    <w:rsid w:val="00C625E0"/>
    <w:rsid w:val="00C627B5"/>
    <w:rsid w:val="00C64E3B"/>
    <w:rsid w:val="00C6554A"/>
    <w:rsid w:val="00C7621C"/>
    <w:rsid w:val="00C77F2B"/>
    <w:rsid w:val="00C8545F"/>
    <w:rsid w:val="00C85519"/>
    <w:rsid w:val="00C916FD"/>
    <w:rsid w:val="00C95CAF"/>
    <w:rsid w:val="00C972B1"/>
    <w:rsid w:val="00CA25FE"/>
    <w:rsid w:val="00CA381F"/>
    <w:rsid w:val="00CB0705"/>
    <w:rsid w:val="00CB4072"/>
    <w:rsid w:val="00CB5A40"/>
    <w:rsid w:val="00CC0021"/>
    <w:rsid w:val="00CC084D"/>
    <w:rsid w:val="00CC2B66"/>
    <w:rsid w:val="00CC2F38"/>
    <w:rsid w:val="00CC625E"/>
    <w:rsid w:val="00CD3F94"/>
    <w:rsid w:val="00CE3283"/>
    <w:rsid w:val="00CE4C35"/>
    <w:rsid w:val="00CE6A91"/>
    <w:rsid w:val="00CE78C2"/>
    <w:rsid w:val="00CF1A79"/>
    <w:rsid w:val="00CF1FA1"/>
    <w:rsid w:val="00CF4BB5"/>
    <w:rsid w:val="00CF6D2D"/>
    <w:rsid w:val="00D03A8B"/>
    <w:rsid w:val="00D1177D"/>
    <w:rsid w:val="00D11E82"/>
    <w:rsid w:val="00D1496D"/>
    <w:rsid w:val="00D15E65"/>
    <w:rsid w:val="00D16FF0"/>
    <w:rsid w:val="00D313F5"/>
    <w:rsid w:val="00D3479B"/>
    <w:rsid w:val="00D34AF7"/>
    <w:rsid w:val="00D34B9F"/>
    <w:rsid w:val="00D4018A"/>
    <w:rsid w:val="00D41E0B"/>
    <w:rsid w:val="00D45359"/>
    <w:rsid w:val="00D53B4E"/>
    <w:rsid w:val="00D5567A"/>
    <w:rsid w:val="00D55F5C"/>
    <w:rsid w:val="00D55FA4"/>
    <w:rsid w:val="00D56CE8"/>
    <w:rsid w:val="00D57375"/>
    <w:rsid w:val="00D63BC4"/>
    <w:rsid w:val="00D63F5D"/>
    <w:rsid w:val="00D67A6F"/>
    <w:rsid w:val="00D70BD7"/>
    <w:rsid w:val="00D716E0"/>
    <w:rsid w:val="00D7198F"/>
    <w:rsid w:val="00D72626"/>
    <w:rsid w:val="00D729EE"/>
    <w:rsid w:val="00D806A2"/>
    <w:rsid w:val="00D83B3D"/>
    <w:rsid w:val="00D941CB"/>
    <w:rsid w:val="00DA0591"/>
    <w:rsid w:val="00DA4075"/>
    <w:rsid w:val="00DA4DE1"/>
    <w:rsid w:val="00DA58A1"/>
    <w:rsid w:val="00DB073B"/>
    <w:rsid w:val="00DB14DD"/>
    <w:rsid w:val="00DB7A9A"/>
    <w:rsid w:val="00DD0625"/>
    <w:rsid w:val="00DD0AFB"/>
    <w:rsid w:val="00DD6D89"/>
    <w:rsid w:val="00DD7E13"/>
    <w:rsid w:val="00DE0312"/>
    <w:rsid w:val="00DE4482"/>
    <w:rsid w:val="00DE4B1E"/>
    <w:rsid w:val="00DE4F7E"/>
    <w:rsid w:val="00DF1927"/>
    <w:rsid w:val="00DF4512"/>
    <w:rsid w:val="00DF7D5F"/>
    <w:rsid w:val="00E00EA2"/>
    <w:rsid w:val="00E113A0"/>
    <w:rsid w:val="00E122FF"/>
    <w:rsid w:val="00E12367"/>
    <w:rsid w:val="00E12391"/>
    <w:rsid w:val="00E172A6"/>
    <w:rsid w:val="00E41146"/>
    <w:rsid w:val="00E43AB3"/>
    <w:rsid w:val="00E4511C"/>
    <w:rsid w:val="00E4613F"/>
    <w:rsid w:val="00E46827"/>
    <w:rsid w:val="00E471C6"/>
    <w:rsid w:val="00E51D67"/>
    <w:rsid w:val="00E726F7"/>
    <w:rsid w:val="00E75C5B"/>
    <w:rsid w:val="00E7681D"/>
    <w:rsid w:val="00E80DBD"/>
    <w:rsid w:val="00E9406B"/>
    <w:rsid w:val="00EA0291"/>
    <w:rsid w:val="00EA1F20"/>
    <w:rsid w:val="00EA370A"/>
    <w:rsid w:val="00EA37D7"/>
    <w:rsid w:val="00EA3C75"/>
    <w:rsid w:val="00EB1255"/>
    <w:rsid w:val="00EB4472"/>
    <w:rsid w:val="00EB62F0"/>
    <w:rsid w:val="00EC1F26"/>
    <w:rsid w:val="00EC4D57"/>
    <w:rsid w:val="00ED1034"/>
    <w:rsid w:val="00ED1884"/>
    <w:rsid w:val="00ED3D0E"/>
    <w:rsid w:val="00ED7C44"/>
    <w:rsid w:val="00EE22EC"/>
    <w:rsid w:val="00EE6A61"/>
    <w:rsid w:val="00EF498E"/>
    <w:rsid w:val="00EF4EE4"/>
    <w:rsid w:val="00F03902"/>
    <w:rsid w:val="00F05AE7"/>
    <w:rsid w:val="00F066C2"/>
    <w:rsid w:val="00F07E7E"/>
    <w:rsid w:val="00F11D77"/>
    <w:rsid w:val="00F1592D"/>
    <w:rsid w:val="00F17D0B"/>
    <w:rsid w:val="00F25DE7"/>
    <w:rsid w:val="00F30F37"/>
    <w:rsid w:val="00F3507F"/>
    <w:rsid w:val="00F353DF"/>
    <w:rsid w:val="00F548B6"/>
    <w:rsid w:val="00F61E1F"/>
    <w:rsid w:val="00F6621E"/>
    <w:rsid w:val="00F6765F"/>
    <w:rsid w:val="00F71743"/>
    <w:rsid w:val="00F7351A"/>
    <w:rsid w:val="00F7463F"/>
    <w:rsid w:val="00F855CA"/>
    <w:rsid w:val="00F9351A"/>
    <w:rsid w:val="00F96BDB"/>
    <w:rsid w:val="00FA03C6"/>
    <w:rsid w:val="00FA1FF8"/>
    <w:rsid w:val="00FA2047"/>
    <w:rsid w:val="00FA2A31"/>
    <w:rsid w:val="00FA5012"/>
    <w:rsid w:val="00FB7EAD"/>
    <w:rsid w:val="00FC25DD"/>
    <w:rsid w:val="00FC44E5"/>
    <w:rsid w:val="00FC6B54"/>
    <w:rsid w:val="00FC78A5"/>
    <w:rsid w:val="00FE1F5A"/>
    <w:rsid w:val="00FE3C47"/>
    <w:rsid w:val="00FE3E7C"/>
    <w:rsid w:val="00FE7540"/>
    <w:rsid w:val="00FF25E3"/>
    <w:rsid w:val="00FF534D"/>
    <w:rsid w:val="00FF7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ED47616"/>
  <w15:chartTrackingRefBased/>
  <w15:docId w15:val="{551266EB-DC75-401F-9F69-B3F632C26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s-E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5AE7"/>
  </w:style>
  <w:style w:type="paragraph" w:styleId="Ttulo1">
    <w:name w:val="heading 1"/>
    <w:basedOn w:val="Normal"/>
    <w:next w:val="Normal"/>
    <w:link w:val="Ttulo1C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A4F3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07789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B40A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007789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Ttulo2Car">
    <w:name w:val="Título 2 Car"/>
    <w:basedOn w:val="Fuentedeprrafopredeter"/>
    <w:link w:val="Ttulo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Informacindecontacto">
    <w:name w:val="Información de contacto"/>
    <w:basedOn w:val="Normal"/>
    <w:uiPriority w:val="4"/>
    <w:qFormat/>
    <w:rsid w:val="00C6554A"/>
    <w:pPr>
      <w:spacing w:before="0" w:after="0"/>
      <w:jc w:val="center"/>
    </w:pPr>
  </w:style>
  <w:style w:type="paragraph" w:styleId="Listaconvietas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tulo">
    <w:name w:val="Title"/>
    <w:basedOn w:val="Normal"/>
    <w:link w:val="TtuloC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tuloCar">
    <w:name w:val="Título Car"/>
    <w:basedOn w:val="Fuentedeprrafopredeter"/>
    <w:link w:val="Ttulo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tulo">
    <w:name w:val="Subtitle"/>
    <w:basedOn w:val="Normal"/>
    <w:link w:val="SubttuloC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tuloCar">
    <w:name w:val="Subtítulo Car"/>
    <w:basedOn w:val="Fuentedeprrafopredeter"/>
    <w:link w:val="Subttulo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Piedepgina">
    <w:name w:val="footer"/>
    <w:basedOn w:val="Normal"/>
    <w:link w:val="PiedepginaC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PiedepginaCar">
    <w:name w:val="Pie de página Car"/>
    <w:basedOn w:val="Fuentedeprrafopredeter"/>
    <w:link w:val="Piedepgina"/>
    <w:uiPriority w:val="99"/>
    <w:rsid w:val="00C6554A"/>
    <w:rPr>
      <w:caps/>
    </w:rPr>
  </w:style>
  <w:style w:type="paragraph" w:customStyle="1" w:styleId="Foto">
    <w:name w:val="F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Encabezado">
    <w:name w:val="header"/>
    <w:basedOn w:val="Normal"/>
    <w:link w:val="EncabezadoCar"/>
    <w:uiPriority w:val="99"/>
    <w:unhideWhenUsed/>
    <w:rsid w:val="00C6554A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aconnmeros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C6554A"/>
    <w:rPr>
      <w:i/>
      <w:iCs/>
      <w:color w:val="007789" w:themeColor="accent1" w:themeShade="BF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6554A"/>
    <w:rPr>
      <w:rFonts w:ascii="Segoe UI" w:hAnsi="Segoe UI" w:cs="Segoe UI"/>
      <w:szCs w:val="18"/>
    </w:rPr>
  </w:style>
  <w:style w:type="paragraph" w:styleId="Textodebloque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C6554A"/>
    <w:rPr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C6554A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C6554A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6554A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6554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6554A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C6554A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C6554A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C6554A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6554A"/>
    <w:rPr>
      <w:rFonts w:ascii="Consolas" w:hAnsi="Consolas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ipervnculo">
    <w:name w:val="Hyperlink"/>
    <w:basedOn w:val="Fuentedeprrafopredeter"/>
    <w:uiPriority w:val="99"/>
    <w:unhideWhenUsed/>
    <w:rsid w:val="00C6554A"/>
    <w:rPr>
      <w:color w:val="835D00" w:themeColor="accent3" w:themeShade="80"/>
      <w:u w:val="single"/>
    </w:rPr>
  </w:style>
  <w:style w:type="paragraph" w:styleId="Textomacro">
    <w:name w:val="macro"/>
    <w:link w:val="TextomacroC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C6554A"/>
    <w:rPr>
      <w:rFonts w:ascii="Consolas" w:hAnsi="Consolas"/>
      <w:szCs w:val="20"/>
    </w:rPr>
  </w:style>
  <w:style w:type="character" w:styleId="Textodelmarcadordeposicin">
    <w:name w:val="Placeholder Text"/>
    <w:basedOn w:val="Fuentedeprrafopredeter"/>
    <w:uiPriority w:val="99"/>
    <w:semiHidden/>
    <w:rsid w:val="00C6554A"/>
    <w:rPr>
      <w:color w:val="595959" w:themeColor="text1" w:themeTint="A6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C6554A"/>
    <w:rPr>
      <w:rFonts w:ascii="Consolas" w:hAnsi="Consolas"/>
      <w:szCs w:val="21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character" w:styleId="Mencinsinresolver">
    <w:name w:val="Unresolved Mention"/>
    <w:basedOn w:val="Fuentedeprrafopredeter"/>
    <w:uiPriority w:val="99"/>
    <w:semiHidden/>
    <w:unhideWhenUsed/>
    <w:rsid w:val="00DF4512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DF4512"/>
    <w:pPr>
      <w:spacing w:before="240" w:after="0" w:line="259" w:lineRule="auto"/>
      <w:contextualSpacing w:val="0"/>
      <w:outlineLvl w:val="9"/>
    </w:pPr>
    <w:rPr>
      <w:szCs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DF4512"/>
    <w:pPr>
      <w:spacing w:after="100"/>
    </w:pPr>
  </w:style>
  <w:style w:type="paragraph" w:styleId="Prrafodelista">
    <w:name w:val="List Paragraph"/>
    <w:basedOn w:val="Normal"/>
    <w:uiPriority w:val="34"/>
    <w:unhideWhenUsed/>
    <w:qFormat/>
    <w:rsid w:val="00D941CB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semiHidden/>
    <w:rsid w:val="005A4F34"/>
    <w:rPr>
      <w:rFonts w:asciiTheme="majorHAnsi" w:eastAsiaTheme="majorEastAsia" w:hAnsiTheme="majorHAnsi" w:cstheme="majorBidi"/>
      <w:i/>
      <w:iCs/>
      <w:color w:val="007789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D401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s-E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B40A6"/>
    <w:rPr>
      <w:rFonts w:asciiTheme="majorHAnsi" w:eastAsiaTheme="majorEastAsia" w:hAnsiTheme="majorHAnsi" w:cstheme="majorBidi"/>
      <w:color w:val="007789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85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1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26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29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73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55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7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230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80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17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0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2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5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0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59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69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494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64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51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3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1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01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131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32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57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67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2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4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9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2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62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67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12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0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6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7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73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7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48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732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22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8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2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7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748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00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40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97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3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4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9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724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36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97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7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8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7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2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3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5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0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076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57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9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1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648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302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62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6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88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9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685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256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77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54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8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5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7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settings/tokens" TargetMode="External"/><Relationship Id="rId36" Type="http://schemas.openxmlformats.org/officeDocument/2006/relationships/image" Target="media/image26.png"/><Relationship Id="rId49" Type="http://schemas.openxmlformats.org/officeDocument/2006/relationships/hyperlink" Target="https://www.netlify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app.netlify.com/user/applications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www.jenkins.io/" TargetMode="External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localhost:8080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gue\AppData\Roaming\Microsoft\Templates\Informe%20del%20alumno%20con%20f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7D4EC5-447F-4ACC-913A-83D9CB1D90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del alumno con foto.dotx</Template>
  <TotalTime>41191</TotalTime>
  <Pages>30</Pages>
  <Words>2285</Words>
  <Characters>12572</Characters>
  <Application>Microsoft Office Word</Application>
  <DocSecurity>0</DocSecurity>
  <Lines>104</Lines>
  <Paragraphs>29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barea ortega</dc:creator>
  <cp:keywords/>
  <dc:description/>
  <cp:lastModifiedBy>miguel angel barea ortega</cp:lastModifiedBy>
  <cp:revision>2</cp:revision>
  <dcterms:created xsi:type="dcterms:W3CDTF">2025-04-22T16:51:00Z</dcterms:created>
  <dcterms:modified xsi:type="dcterms:W3CDTF">2025-06-16T09:47:00Z</dcterms:modified>
</cp:coreProperties>
</file>